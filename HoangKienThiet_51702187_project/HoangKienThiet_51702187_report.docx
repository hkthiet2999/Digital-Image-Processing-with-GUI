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872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840E506"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C9EC25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924F0F" w14:textId="77777777" w:rsidR="003218FF" w:rsidRPr="00B10E7E" w:rsidRDefault="003218FF" w:rsidP="003218FF">
      <w:pPr>
        <w:suppressAutoHyphens/>
        <w:autoSpaceDE w:val="0"/>
        <w:autoSpaceDN w:val="0"/>
        <w:adjustRightInd w:val="0"/>
        <w:ind w:firstLine="720"/>
        <w:jc w:val="center"/>
        <w:rPr>
          <w:lang w:val="en"/>
        </w:rPr>
      </w:pPr>
    </w:p>
    <w:p w14:paraId="54EFC8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0B0CF2" wp14:editId="4FFC825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DFBAA61" w14:textId="77777777" w:rsidR="003218FF" w:rsidRPr="00B10E7E" w:rsidRDefault="003218FF" w:rsidP="003218FF">
      <w:pPr>
        <w:suppressAutoHyphens/>
        <w:autoSpaceDE w:val="0"/>
        <w:autoSpaceDN w:val="0"/>
        <w:adjustRightInd w:val="0"/>
        <w:ind w:firstLine="720"/>
        <w:rPr>
          <w:b/>
          <w:bCs/>
          <w:sz w:val="28"/>
          <w:szCs w:val="28"/>
          <w:lang w:val="en"/>
        </w:rPr>
      </w:pPr>
    </w:p>
    <w:p w14:paraId="0AC3F7E6" w14:textId="04D824DA" w:rsidR="003218FF" w:rsidRDefault="007D0905" w:rsidP="007D09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w:t>
      </w:r>
      <w:r w:rsidR="00950126">
        <w:rPr>
          <w:b/>
          <w:bCs/>
          <w:sz w:val="32"/>
          <w:szCs w:val="32"/>
          <w:lang w:val="en"/>
        </w:rPr>
        <w:t xml:space="preserve">BÀI TẬP </w:t>
      </w:r>
      <w:r w:rsidR="002948DB">
        <w:rPr>
          <w:b/>
          <w:bCs/>
          <w:sz w:val="32"/>
          <w:szCs w:val="32"/>
          <w:lang w:val="en"/>
        </w:rPr>
        <w:t>LỚN</w:t>
      </w:r>
      <w:r w:rsidR="00950126">
        <w:rPr>
          <w:b/>
          <w:bCs/>
          <w:sz w:val="32"/>
          <w:szCs w:val="32"/>
          <w:lang w:val="en"/>
        </w:rPr>
        <w:t xml:space="preserve"> MÔN </w:t>
      </w:r>
    </w:p>
    <w:p w14:paraId="730A7E5B" w14:textId="40B4A59D" w:rsidR="002948DB" w:rsidRPr="00B10E7E" w:rsidRDefault="002948DB" w:rsidP="007D09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NHẬP MÔN XỬ LÝ ẢNH SỐ</w:t>
      </w:r>
    </w:p>
    <w:p w14:paraId="1B09EFE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7460181" w14:textId="77777777" w:rsidR="003218FF" w:rsidRPr="00B10E7E" w:rsidRDefault="003218FF" w:rsidP="003218FF">
      <w:pPr>
        <w:suppressAutoHyphens/>
        <w:autoSpaceDE w:val="0"/>
        <w:autoSpaceDN w:val="0"/>
        <w:adjustRightInd w:val="0"/>
        <w:spacing w:line="360" w:lineRule="auto"/>
        <w:rPr>
          <w:b/>
          <w:bCs/>
          <w:lang w:val="en"/>
        </w:rPr>
      </w:pPr>
    </w:p>
    <w:p w14:paraId="03B4AABA" w14:textId="2422B145" w:rsidR="003218FF" w:rsidRPr="00B10E7E" w:rsidRDefault="002948DB" w:rsidP="003218FF">
      <w:pPr>
        <w:suppressAutoHyphens/>
        <w:autoSpaceDE w:val="0"/>
        <w:autoSpaceDN w:val="0"/>
        <w:adjustRightInd w:val="0"/>
        <w:spacing w:line="360" w:lineRule="auto"/>
        <w:jc w:val="center"/>
        <w:rPr>
          <w:b/>
          <w:bCs/>
          <w:sz w:val="48"/>
          <w:szCs w:val="48"/>
          <w:lang w:val="en"/>
        </w:rPr>
      </w:pPr>
      <w:r>
        <w:rPr>
          <w:b/>
          <w:bCs/>
          <w:sz w:val="48"/>
          <w:szCs w:val="48"/>
          <w:lang w:val="en"/>
        </w:rPr>
        <w:t>MINI PROJECT</w:t>
      </w:r>
    </w:p>
    <w:p w14:paraId="4506548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EE55FF0" w14:textId="77777777" w:rsidR="003218FF" w:rsidRPr="00B10E7E" w:rsidRDefault="003218FF" w:rsidP="003218FF">
      <w:pPr>
        <w:suppressAutoHyphens/>
        <w:autoSpaceDE w:val="0"/>
        <w:autoSpaceDN w:val="0"/>
        <w:adjustRightInd w:val="0"/>
        <w:spacing w:line="360" w:lineRule="auto"/>
        <w:jc w:val="center"/>
        <w:rPr>
          <w:b/>
          <w:bCs/>
          <w:lang w:val="en"/>
        </w:rPr>
      </w:pPr>
    </w:p>
    <w:p w14:paraId="609E4A0F" w14:textId="77777777" w:rsidR="003218FF" w:rsidRPr="00B10E7E" w:rsidRDefault="003218FF" w:rsidP="003218FF">
      <w:pPr>
        <w:suppressAutoHyphens/>
        <w:autoSpaceDE w:val="0"/>
        <w:autoSpaceDN w:val="0"/>
        <w:adjustRightInd w:val="0"/>
        <w:spacing w:line="360" w:lineRule="auto"/>
        <w:jc w:val="both"/>
        <w:rPr>
          <w:b/>
          <w:bCs/>
          <w:lang w:val="en"/>
        </w:rPr>
      </w:pPr>
    </w:p>
    <w:p w14:paraId="338C13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A09ACC5" w14:textId="2C435557" w:rsidR="003218FF" w:rsidRPr="00B10E7E" w:rsidRDefault="003218FF" w:rsidP="003218FF">
      <w:pPr>
        <w:suppressAutoHyphens/>
        <w:autoSpaceDE w:val="0"/>
        <w:autoSpaceDN w:val="0"/>
        <w:adjustRightInd w:val="0"/>
        <w:spacing w:line="360" w:lineRule="auto"/>
        <w:jc w:val="both"/>
        <w:rPr>
          <w:b/>
          <w:bCs/>
          <w:lang w:val="en"/>
        </w:rPr>
      </w:pPr>
    </w:p>
    <w:p w14:paraId="7035D555" w14:textId="52853DA5" w:rsidR="003218FF" w:rsidRPr="005A3916" w:rsidRDefault="005A3916" w:rsidP="005A3916">
      <w:pPr>
        <w:suppressAutoHyphens/>
        <w:autoSpaceDE w:val="0"/>
        <w:autoSpaceDN w:val="0"/>
        <w:adjustRightInd w:val="0"/>
        <w:spacing w:line="360" w:lineRule="auto"/>
        <w:jc w:val="right"/>
        <w:rPr>
          <w:b/>
          <w:bCs/>
          <w:sz w:val="28"/>
          <w:szCs w:val="28"/>
        </w:rPr>
      </w:pPr>
      <w:r>
        <w:rPr>
          <w:i/>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TS. VÕ HOÀNG ANH</w:t>
      </w:r>
    </w:p>
    <w:p w14:paraId="5C4620ED" w14:textId="77777777" w:rsidR="00291721" w:rsidRPr="000567DB" w:rsidRDefault="003218FF" w:rsidP="000567D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567DB">
        <w:rPr>
          <w:b/>
          <w:bCs/>
          <w:sz w:val="28"/>
          <w:szCs w:val="28"/>
        </w:rPr>
        <w:t>HOÀNG KIẾN THIẾT – 51702187</w:t>
      </w:r>
    </w:p>
    <w:p w14:paraId="096A187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0567DB">
        <w:rPr>
          <w:b/>
          <w:bCs/>
          <w:sz w:val="28"/>
          <w:szCs w:val="28"/>
          <w:lang w:val="vi-VN"/>
        </w:rPr>
        <w:t>:    17050202</w:t>
      </w:r>
    </w:p>
    <w:p w14:paraId="46394414"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0567DB">
        <w:rPr>
          <w:b/>
          <w:bCs/>
          <w:sz w:val="28"/>
          <w:szCs w:val="28"/>
          <w:lang w:val="vi-VN"/>
        </w:rPr>
        <w:t xml:space="preserve"> :    21</w:t>
      </w:r>
    </w:p>
    <w:p w14:paraId="1DF58B9C" w14:textId="77777777" w:rsidR="003218FF" w:rsidRDefault="003218FF" w:rsidP="003218FF">
      <w:pPr>
        <w:suppressAutoHyphens/>
        <w:autoSpaceDE w:val="0"/>
        <w:autoSpaceDN w:val="0"/>
        <w:adjustRightInd w:val="0"/>
        <w:jc w:val="center"/>
        <w:rPr>
          <w:b/>
          <w:bCs/>
          <w:lang w:val="vi-VN"/>
        </w:rPr>
      </w:pPr>
    </w:p>
    <w:p w14:paraId="6FF99910" w14:textId="77777777" w:rsidR="002D4629" w:rsidRDefault="002D4629" w:rsidP="003218FF">
      <w:pPr>
        <w:suppressAutoHyphens/>
        <w:autoSpaceDE w:val="0"/>
        <w:autoSpaceDN w:val="0"/>
        <w:adjustRightInd w:val="0"/>
        <w:jc w:val="center"/>
        <w:rPr>
          <w:b/>
          <w:bCs/>
          <w:lang w:val="vi-VN"/>
        </w:rPr>
      </w:pPr>
    </w:p>
    <w:p w14:paraId="55720042" w14:textId="77777777" w:rsidR="002D4629" w:rsidRDefault="002D4629" w:rsidP="003218FF">
      <w:pPr>
        <w:suppressAutoHyphens/>
        <w:autoSpaceDE w:val="0"/>
        <w:autoSpaceDN w:val="0"/>
        <w:adjustRightInd w:val="0"/>
        <w:jc w:val="center"/>
        <w:rPr>
          <w:b/>
          <w:bCs/>
          <w:lang w:val="vi-VN"/>
        </w:rPr>
      </w:pPr>
    </w:p>
    <w:p w14:paraId="1180D126" w14:textId="77777777" w:rsidR="002D4629" w:rsidRDefault="002D4629" w:rsidP="003218FF">
      <w:pPr>
        <w:suppressAutoHyphens/>
        <w:autoSpaceDE w:val="0"/>
        <w:autoSpaceDN w:val="0"/>
        <w:adjustRightInd w:val="0"/>
        <w:jc w:val="center"/>
        <w:rPr>
          <w:b/>
          <w:bCs/>
          <w:lang w:val="vi-VN"/>
        </w:rPr>
      </w:pPr>
    </w:p>
    <w:p w14:paraId="15E46B3C" w14:textId="7AEB33A9" w:rsidR="00B118C8" w:rsidRPr="00950126" w:rsidRDefault="00950126" w:rsidP="00291721">
      <w:pPr>
        <w:suppressAutoHyphens/>
        <w:autoSpaceDE w:val="0"/>
        <w:autoSpaceDN w:val="0"/>
        <w:adjustRightInd w:val="0"/>
        <w:jc w:val="center"/>
        <w:rPr>
          <w:b/>
          <w:bCs/>
          <w:iCs/>
          <w:sz w:val="28"/>
          <w:szCs w:val="28"/>
        </w:rPr>
        <w:sectPr w:rsidR="00B118C8" w:rsidRPr="0095012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76F29AC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4280CF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F876AA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9145919" w14:textId="77777777" w:rsidR="003218FF" w:rsidRPr="00B10E7E" w:rsidRDefault="003218FF" w:rsidP="003218FF">
      <w:pPr>
        <w:suppressAutoHyphens/>
        <w:autoSpaceDE w:val="0"/>
        <w:autoSpaceDN w:val="0"/>
        <w:adjustRightInd w:val="0"/>
        <w:ind w:firstLine="720"/>
        <w:jc w:val="center"/>
        <w:rPr>
          <w:lang w:val="en"/>
        </w:rPr>
      </w:pPr>
    </w:p>
    <w:p w14:paraId="0CAADD4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224411" wp14:editId="2E99F39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1F8251F" w14:textId="77777777" w:rsidR="003218FF" w:rsidRPr="00B10E7E" w:rsidRDefault="003218FF" w:rsidP="003218FF">
      <w:pPr>
        <w:suppressAutoHyphens/>
        <w:autoSpaceDE w:val="0"/>
        <w:autoSpaceDN w:val="0"/>
        <w:adjustRightInd w:val="0"/>
        <w:ind w:firstLine="720"/>
        <w:rPr>
          <w:b/>
          <w:bCs/>
          <w:sz w:val="28"/>
          <w:szCs w:val="28"/>
          <w:lang w:val="en"/>
        </w:rPr>
      </w:pPr>
    </w:p>
    <w:p w14:paraId="77B4C371" w14:textId="77777777" w:rsidR="003218FF" w:rsidRPr="00B10E7E" w:rsidRDefault="003218FF" w:rsidP="003218FF">
      <w:pPr>
        <w:suppressAutoHyphens/>
        <w:autoSpaceDE w:val="0"/>
        <w:autoSpaceDN w:val="0"/>
        <w:adjustRightInd w:val="0"/>
        <w:ind w:firstLine="720"/>
        <w:rPr>
          <w:b/>
          <w:bCs/>
          <w:sz w:val="28"/>
          <w:szCs w:val="28"/>
          <w:lang w:val="en"/>
        </w:rPr>
      </w:pPr>
    </w:p>
    <w:p w14:paraId="65DF20EF" w14:textId="4CF86C57" w:rsidR="002948DB" w:rsidRDefault="002948DB" w:rsidP="002948D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BÀI TẬP LỚN MÔN</w:t>
      </w:r>
    </w:p>
    <w:p w14:paraId="3BFF5527" w14:textId="77777777" w:rsidR="002948DB" w:rsidRPr="00B10E7E" w:rsidRDefault="002948DB" w:rsidP="002948D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NHẬP MÔN XỬ LÝ ẢNH SỐ</w:t>
      </w:r>
    </w:p>
    <w:p w14:paraId="78134313" w14:textId="77777777" w:rsidR="002D4629" w:rsidRDefault="002D4629" w:rsidP="002948DB">
      <w:pPr>
        <w:suppressAutoHyphens/>
        <w:autoSpaceDE w:val="0"/>
        <w:autoSpaceDN w:val="0"/>
        <w:adjustRightInd w:val="0"/>
        <w:spacing w:line="360" w:lineRule="auto"/>
        <w:jc w:val="center"/>
        <w:rPr>
          <w:b/>
          <w:bCs/>
          <w:lang w:val="en"/>
        </w:rPr>
      </w:pPr>
    </w:p>
    <w:p w14:paraId="160115A8" w14:textId="77777777" w:rsidR="00E766EA" w:rsidRDefault="00E766EA" w:rsidP="002D4629">
      <w:pPr>
        <w:suppressAutoHyphens/>
        <w:autoSpaceDE w:val="0"/>
        <w:autoSpaceDN w:val="0"/>
        <w:adjustRightInd w:val="0"/>
        <w:spacing w:line="360" w:lineRule="auto"/>
        <w:rPr>
          <w:b/>
          <w:bCs/>
          <w:lang w:val="en"/>
        </w:rPr>
      </w:pPr>
    </w:p>
    <w:p w14:paraId="2EF89389" w14:textId="77777777" w:rsidR="002948DB" w:rsidRPr="00B10E7E" w:rsidRDefault="002948DB" w:rsidP="002948DB">
      <w:pPr>
        <w:suppressAutoHyphens/>
        <w:autoSpaceDE w:val="0"/>
        <w:autoSpaceDN w:val="0"/>
        <w:adjustRightInd w:val="0"/>
        <w:spacing w:line="360" w:lineRule="auto"/>
        <w:jc w:val="center"/>
        <w:rPr>
          <w:b/>
          <w:bCs/>
          <w:sz w:val="48"/>
          <w:szCs w:val="48"/>
          <w:lang w:val="en"/>
        </w:rPr>
      </w:pPr>
      <w:r>
        <w:rPr>
          <w:b/>
          <w:bCs/>
          <w:sz w:val="48"/>
          <w:szCs w:val="48"/>
          <w:lang w:val="en"/>
        </w:rPr>
        <w:t>MINI PROJECT</w:t>
      </w:r>
    </w:p>
    <w:p w14:paraId="5959FD6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C5B8054" w14:textId="77777777" w:rsidR="003218FF" w:rsidRPr="00B10E7E" w:rsidRDefault="003218FF" w:rsidP="003218FF">
      <w:pPr>
        <w:suppressAutoHyphens/>
        <w:autoSpaceDE w:val="0"/>
        <w:autoSpaceDN w:val="0"/>
        <w:adjustRightInd w:val="0"/>
        <w:jc w:val="both"/>
        <w:rPr>
          <w:b/>
          <w:bCs/>
          <w:lang w:val="en"/>
        </w:rPr>
      </w:pPr>
    </w:p>
    <w:p w14:paraId="0D5718E5" w14:textId="77777777" w:rsidR="003218FF" w:rsidRPr="00B10E7E" w:rsidRDefault="003218FF" w:rsidP="003218FF">
      <w:pPr>
        <w:suppressAutoHyphens/>
        <w:autoSpaceDE w:val="0"/>
        <w:autoSpaceDN w:val="0"/>
        <w:adjustRightInd w:val="0"/>
        <w:jc w:val="both"/>
        <w:rPr>
          <w:b/>
          <w:bCs/>
          <w:lang w:val="en"/>
        </w:rPr>
      </w:pPr>
    </w:p>
    <w:p w14:paraId="6162BEC3" w14:textId="77777777" w:rsidR="003218FF" w:rsidRDefault="003218FF" w:rsidP="003218FF">
      <w:pPr>
        <w:suppressAutoHyphens/>
        <w:autoSpaceDE w:val="0"/>
        <w:autoSpaceDN w:val="0"/>
        <w:adjustRightInd w:val="0"/>
        <w:jc w:val="both"/>
        <w:rPr>
          <w:b/>
          <w:bCs/>
          <w:lang w:val="en"/>
        </w:rPr>
      </w:pPr>
    </w:p>
    <w:p w14:paraId="5BED8313" w14:textId="3B09BEDE" w:rsidR="003218FF" w:rsidRPr="00B10E7E" w:rsidRDefault="003218FF" w:rsidP="003218FF">
      <w:pPr>
        <w:suppressAutoHyphens/>
        <w:autoSpaceDE w:val="0"/>
        <w:autoSpaceDN w:val="0"/>
        <w:adjustRightInd w:val="0"/>
        <w:jc w:val="both"/>
        <w:rPr>
          <w:b/>
          <w:bCs/>
          <w:lang w:val="en"/>
        </w:rPr>
      </w:pPr>
    </w:p>
    <w:p w14:paraId="41CA489E" w14:textId="5B05CD9F" w:rsidR="003218FF" w:rsidRPr="005A3916" w:rsidRDefault="005A3916" w:rsidP="005A3916">
      <w:pPr>
        <w:suppressAutoHyphens/>
        <w:autoSpaceDE w:val="0"/>
        <w:autoSpaceDN w:val="0"/>
        <w:adjustRightInd w:val="0"/>
        <w:spacing w:line="360" w:lineRule="auto"/>
        <w:jc w:val="right"/>
        <w:rPr>
          <w:b/>
          <w:bCs/>
          <w:sz w:val="28"/>
          <w:szCs w:val="28"/>
        </w:rPr>
      </w:pPr>
      <w:r w:rsidRPr="005A3916">
        <w:rPr>
          <w:sz w:val="28"/>
          <w:szCs w:val="28"/>
          <w:lang w:val="vi-VN"/>
        </w:rPr>
        <w:t>Người hướng dẫn</w:t>
      </w:r>
      <w:r w:rsidRPr="003218FF">
        <w:rPr>
          <w:sz w:val="28"/>
          <w:szCs w:val="28"/>
          <w:lang w:val="vi-VN"/>
        </w:rPr>
        <w:t>:</w:t>
      </w:r>
      <w:r w:rsidRPr="003218FF">
        <w:rPr>
          <w:b/>
          <w:bCs/>
          <w:sz w:val="28"/>
          <w:szCs w:val="28"/>
          <w:lang w:val="vi-VN"/>
        </w:rPr>
        <w:t xml:space="preserve">   </w:t>
      </w:r>
      <w:r>
        <w:rPr>
          <w:b/>
          <w:bCs/>
          <w:sz w:val="28"/>
          <w:szCs w:val="28"/>
        </w:rPr>
        <w:t>TS. VÕ HOÀNG ANH</w:t>
      </w:r>
    </w:p>
    <w:p w14:paraId="1ABB84B2" w14:textId="0E4AF588" w:rsidR="00CA1C39" w:rsidRPr="0012621B" w:rsidRDefault="003218FF" w:rsidP="0012621B">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2621B">
        <w:rPr>
          <w:b/>
          <w:bCs/>
          <w:sz w:val="28"/>
          <w:szCs w:val="28"/>
        </w:rPr>
        <w:t>HOÀNG KIẾN THIẾT</w:t>
      </w:r>
    </w:p>
    <w:p w14:paraId="26DE6945" w14:textId="7E2AB566"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2621B">
        <w:rPr>
          <w:b/>
          <w:bCs/>
          <w:sz w:val="28"/>
          <w:szCs w:val="28"/>
          <w:lang w:val="vi-VN"/>
        </w:rPr>
        <w:t>17050202</w:t>
      </w:r>
    </w:p>
    <w:p w14:paraId="3D795648" w14:textId="5948AC0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12621B">
        <w:rPr>
          <w:b/>
          <w:bCs/>
          <w:sz w:val="28"/>
          <w:szCs w:val="28"/>
          <w:lang w:val="vi-VN"/>
        </w:rPr>
        <w:t>21</w:t>
      </w:r>
    </w:p>
    <w:p w14:paraId="72EFD64E" w14:textId="77777777" w:rsidR="003218FF" w:rsidRDefault="003218FF" w:rsidP="003218FF">
      <w:pPr>
        <w:suppressAutoHyphens/>
        <w:autoSpaceDE w:val="0"/>
        <w:autoSpaceDN w:val="0"/>
        <w:adjustRightInd w:val="0"/>
        <w:rPr>
          <w:b/>
          <w:bCs/>
          <w:sz w:val="28"/>
          <w:szCs w:val="28"/>
          <w:lang w:val="vi-VN"/>
        </w:rPr>
      </w:pPr>
    </w:p>
    <w:p w14:paraId="75FD597B" w14:textId="77777777" w:rsidR="002D4629" w:rsidRDefault="002D4629" w:rsidP="003218FF">
      <w:pPr>
        <w:suppressAutoHyphens/>
        <w:autoSpaceDE w:val="0"/>
        <w:autoSpaceDN w:val="0"/>
        <w:adjustRightInd w:val="0"/>
        <w:rPr>
          <w:b/>
          <w:bCs/>
          <w:sz w:val="28"/>
          <w:szCs w:val="28"/>
          <w:lang w:val="vi-VN"/>
        </w:rPr>
      </w:pPr>
    </w:p>
    <w:p w14:paraId="135EBA4C" w14:textId="77777777" w:rsidR="002D4629" w:rsidRDefault="002D4629" w:rsidP="003218FF">
      <w:pPr>
        <w:suppressAutoHyphens/>
        <w:autoSpaceDE w:val="0"/>
        <w:autoSpaceDN w:val="0"/>
        <w:adjustRightInd w:val="0"/>
        <w:rPr>
          <w:b/>
          <w:bCs/>
          <w:sz w:val="28"/>
          <w:szCs w:val="28"/>
          <w:lang w:val="vi-VN"/>
        </w:rPr>
      </w:pPr>
    </w:p>
    <w:p w14:paraId="341DBDC4" w14:textId="77777777" w:rsidR="002D4629" w:rsidRDefault="002D4629" w:rsidP="003218FF">
      <w:pPr>
        <w:suppressAutoHyphens/>
        <w:autoSpaceDE w:val="0"/>
        <w:autoSpaceDN w:val="0"/>
        <w:adjustRightInd w:val="0"/>
        <w:rPr>
          <w:b/>
          <w:bCs/>
          <w:sz w:val="28"/>
          <w:szCs w:val="28"/>
          <w:lang w:val="vi-VN"/>
        </w:rPr>
      </w:pPr>
    </w:p>
    <w:p w14:paraId="2047B6F9" w14:textId="54122A87" w:rsidR="003218FF" w:rsidRPr="00CA1C39" w:rsidRDefault="003218FF" w:rsidP="007D0905">
      <w:pPr>
        <w:suppressAutoHyphens/>
        <w:autoSpaceDE w:val="0"/>
        <w:autoSpaceDN w:val="0"/>
        <w:adjustRightInd w:val="0"/>
        <w:rPr>
          <w:b/>
          <w:bCs/>
          <w:lang w:val="vi-VN"/>
        </w:rPr>
      </w:pPr>
    </w:p>
    <w:p w14:paraId="7A433111" w14:textId="51EFEC6D" w:rsidR="00B118C8" w:rsidRPr="00950126" w:rsidRDefault="00950126" w:rsidP="003218FF">
      <w:pPr>
        <w:suppressAutoHyphens/>
        <w:autoSpaceDE w:val="0"/>
        <w:autoSpaceDN w:val="0"/>
        <w:adjustRightInd w:val="0"/>
        <w:jc w:val="center"/>
        <w:rPr>
          <w:b/>
          <w:bCs/>
          <w:iCs/>
          <w:sz w:val="28"/>
          <w:szCs w:val="28"/>
        </w:rPr>
        <w:sectPr w:rsidR="00B118C8" w:rsidRPr="00950126" w:rsidSect="005D5C20">
          <w:pgSz w:w="12240" w:h="15840"/>
          <w:pgMar w:top="1985" w:right="1134" w:bottom="1701" w:left="1985" w:header="720" w:footer="720" w:gutter="0"/>
          <w:cols w:space="720"/>
          <w:docGrid w:linePitch="360"/>
        </w:sectPr>
      </w:pPr>
      <w:r>
        <w:rPr>
          <w:b/>
          <w:bCs/>
          <w:iCs/>
          <w:sz w:val="28"/>
          <w:szCs w:val="28"/>
          <w:lang w:val="vi-VN"/>
        </w:rPr>
        <w:t>THÀNH PHỐ HỒ CHÍ MINH,  NĂM 2</w:t>
      </w:r>
      <w:r>
        <w:rPr>
          <w:b/>
          <w:bCs/>
          <w:iCs/>
          <w:sz w:val="28"/>
          <w:szCs w:val="28"/>
        </w:rPr>
        <w:t>020</w:t>
      </w:r>
    </w:p>
    <w:p w14:paraId="7EBE455E" w14:textId="77777777" w:rsidR="00BB2B2A" w:rsidRPr="00DB7595" w:rsidRDefault="00BB2B2A" w:rsidP="002D796D">
      <w:pPr>
        <w:pStyle w:val="Chng"/>
        <w:jc w:val="center"/>
        <w:rPr>
          <w:lang w:val="vi-VN"/>
        </w:rPr>
      </w:pPr>
      <w:bookmarkStart w:id="0" w:name="_Toc57584092"/>
      <w:r w:rsidRPr="00DB7595">
        <w:rPr>
          <w:lang w:val="vi-VN"/>
        </w:rPr>
        <w:lastRenderedPageBreak/>
        <w:t>LỜI CẢM ƠN</w:t>
      </w:r>
      <w:bookmarkEnd w:id="0"/>
    </w:p>
    <w:p w14:paraId="6E9791C1" w14:textId="11B62C04" w:rsidR="00F12BFE" w:rsidRDefault="00F12BFE" w:rsidP="0064189C">
      <w:pPr>
        <w:pStyle w:val="Nidungvnbn"/>
      </w:pPr>
      <w:r>
        <w:rPr>
          <w:lang w:val="vi-VN"/>
        </w:rPr>
        <w:t>Đ</w:t>
      </w:r>
      <w:r>
        <w:t>ầu tiên em xin gửi lời cảm ơn này đến gia đình và người thân, họ đã luôn là động lực giúp em không ngừng học tập và phát triển.</w:t>
      </w:r>
    </w:p>
    <w:p w14:paraId="2EAFC691" w14:textId="2B8D3187" w:rsidR="00190C82" w:rsidRDefault="00F12BFE" w:rsidP="00190C82">
      <w:pPr>
        <w:pStyle w:val="Nidungvnbn"/>
      </w:pPr>
      <w:r>
        <w:t>Em</w:t>
      </w:r>
      <w:r w:rsidR="00950126">
        <w:t xml:space="preserve"> xin chân thành cảm ơn cô Võ Hoàng Anh</w:t>
      </w:r>
      <w:r w:rsidR="002F5153">
        <w:t xml:space="preserve"> đã tận tâm giảng bài và giải đáp các thắc mắc, giúp em có thêm nguồn k</w:t>
      </w:r>
      <w:r w:rsidR="00950126">
        <w:t xml:space="preserve">iến thức để hoàn thiện bài tập </w:t>
      </w:r>
      <w:r w:rsidR="002948DB">
        <w:t>lớn</w:t>
      </w:r>
      <w:r w:rsidR="00950126">
        <w:t xml:space="preserve"> này</w:t>
      </w:r>
      <w:r w:rsidR="002F5153">
        <w:t>.</w:t>
      </w:r>
      <w:r>
        <w:t xml:space="preserve"> Cám ơn trường </w:t>
      </w:r>
      <w:r w:rsidR="002F5153">
        <w:t xml:space="preserve">Đại học </w:t>
      </w:r>
      <w:r>
        <w:t>T</w:t>
      </w:r>
      <w:r w:rsidR="002F5153">
        <w:t xml:space="preserve">ôn Đức </w:t>
      </w:r>
      <w:r>
        <w:t>T</w:t>
      </w:r>
      <w:r w:rsidR="002F5153">
        <w:t>hắng</w:t>
      </w:r>
      <w:r w:rsidR="00190C82">
        <w:t xml:space="preserve"> vì đã tạo điều kiện cho sinh viên tiếp cận với </w:t>
      </w:r>
      <w:r>
        <w:t>môi trường học tập</w:t>
      </w:r>
      <w:r w:rsidR="00190C82">
        <w:t>, nghiên cứu hiện đại,</w:t>
      </w:r>
      <w:r w:rsidR="00950126">
        <w:t xml:space="preserve"> đảm bảo</w:t>
      </w:r>
      <w:r>
        <w:t xml:space="preserve"> </w:t>
      </w:r>
      <w:r w:rsidR="00190C82">
        <w:t>cung cấ</w:t>
      </w:r>
      <w:r w:rsidR="002948DB">
        <w:t xml:space="preserve">p nguồn tham khảo cần thiết cho đề bài tập lớn này </w:t>
      </w:r>
      <w:r w:rsidR="00950126">
        <w:t>cũng như những tài liệu khác liên quan đến môn học</w:t>
      </w:r>
      <w:r w:rsidR="002948DB">
        <w:t xml:space="preserve"> Nhập môn xử lý ảnh số</w:t>
      </w:r>
      <w:r w:rsidR="00950126">
        <w:t>.</w:t>
      </w:r>
    </w:p>
    <w:p w14:paraId="406FF37F" w14:textId="5F956A60" w:rsidR="00190C82" w:rsidRDefault="00190C82" w:rsidP="00190C82">
      <w:pPr>
        <w:pStyle w:val="Nidungvnbn"/>
      </w:pPr>
    </w:p>
    <w:p w14:paraId="021ED13A" w14:textId="16C55106" w:rsidR="00190C82" w:rsidRDefault="00190C82" w:rsidP="00190C82">
      <w:pPr>
        <w:pStyle w:val="Nidungvnbn"/>
      </w:pPr>
    </w:p>
    <w:p w14:paraId="2AC20010" w14:textId="22B8B16B" w:rsidR="00190C82" w:rsidRDefault="00190C82" w:rsidP="00190C82">
      <w:pPr>
        <w:pStyle w:val="Nidungvnbn"/>
      </w:pPr>
    </w:p>
    <w:p w14:paraId="227B206D" w14:textId="508FBEC8" w:rsidR="00190C82" w:rsidRDefault="00190C82" w:rsidP="00190C82">
      <w:pPr>
        <w:pStyle w:val="Nidungvnbn"/>
      </w:pPr>
    </w:p>
    <w:p w14:paraId="3596F139" w14:textId="2EC13105" w:rsidR="00190C82" w:rsidRDefault="00190C82" w:rsidP="00190C82">
      <w:pPr>
        <w:pStyle w:val="Nidungvnbn"/>
      </w:pPr>
    </w:p>
    <w:p w14:paraId="448267DB" w14:textId="1F25749D" w:rsidR="00190C82" w:rsidRDefault="00190C82" w:rsidP="00190C82">
      <w:pPr>
        <w:pStyle w:val="Nidungvnbn"/>
      </w:pPr>
    </w:p>
    <w:p w14:paraId="7AF76A45" w14:textId="0EA17BDE" w:rsidR="00190C82" w:rsidRDefault="00190C82" w:rsidP="00190C82">
      <w:pPr>
        <w:pStyle w:val="Nidungvnbn"/>
      </w:pPr>
    </w:p>
    <w:p w14:paraId="6419B6EF" w14:textId="4C849A02" w:rsidR="00190C82" w:rsidRDefault="00190C82" w:rsidP="00190C82">
      <w:pPr>
        <w:pStyle w:val="Nidungvnbn"/>
      </w:pPr>
    </w:p>
    <w:p w14:paraId="161522AF" w14:textId="5C1E8C88" w:rsidR="00190C82" w:rsidRDefault="00190C82" w:rsidP="00190C82">
      <w:pPr>
        <w:pStyle w:val="Nidungvnbn"/>
      </w:pPr>
    </w:p>
    <w:p w14:paraId="1B0212D4" w14:textId="71E4EAF7" w:rsidR="00190C82" w:rsidRDefault="00190C82" w:rsidP="00190C82">
      <w:pPr>
        <w:pStyle w:val="Nidungvnbn"/>
      </w:pPr>
    </w:p>
    <w:p w14:paraId="76170A20" w14:textId="2D90F05C" w:rsidR="00190C82" w:rsidRDefault="00190C82" w:rsidP="00190C82">
      <w:pPr>
        <w:pStyle w:val="Nidungvnbn"/>
      </w:pPr>
    </w:p>
    <w:p w14:paraId="2C61B4C4" w14:textId="37FAFC63" w:rsidR="00190C82" w:rsidRDefault="00190C82" w:rsidP="00190C82">
      <w:pPr>
        <w:pStyle w:val="Nidungvnbn"/>
      </w:pPr>
    </w:p>
    <w:p w14:paraId="32B146AB" w14:textId="374B0778" w:rsidR="00190C82" w:rsidRDefault="00190C82" w:rsidP="00190C82">
      <w:pPr>
        <w:pStyle w:val="Nidungvnbn"/>
      </w:pPr>
    </w:p>
    <w:p w14:paraId="546A67DA" w14:textId="1D126700" w:rsidR="00190C82" w:rsidRDefault="00190C82" w:rsidP="00190C82">
      <w:pPr>
        <w:pStyle w:val="Nidungvnbn"/>
      </w:pPr>
    </w:p>
    <w:p w14:paraId="66061CD3" w14:textId="293701C6" w:rsidR="00190C82" w:rsidRDefault="00190C82" w:rsidP="00190C82">
      <w:pPr>
        <w:pStyle w:val="Nidungvnbn"/>
      </w:pPr>
    </w:p>
    <w:p w14:paraId="3E4BCFF6" w14:textId="356DA4FD" w:rsidR="00190C82" w:rsidRDefault="00190C82" w:rsidP="00190C82">
      <w:pPr>
        <w:pStyle w:val="Nidungvnbn"/>
      </w:pPr>
    </w:p>
    <w:p w14:paraId="4A5F4F82" w14:textId="3943CD2D" w:rsidR="00190C82" w:rsidRDefault="00190C82" w:rsidP="00190C82">
      <w:pPr>
        <w:pStyle w:val="Nidungvnbn"/>
      </w:pPr>
    </w:p>
    <w:p w14:paraId="41A9CB00" w14:textId="71B63078" w:rsidR="00190C82" w:rsidRPr="00190C82" w:rsidRDefault="00190C82" w:rsidP="00190C82">
      <w:pPr>
        <w:pStyle w:val="Nidungvnbn"/>
      </w:pPr>
    </w:p>
    <w:p w14:paraId="084F8658" w14:textId="77777777" w:rsidR="00190C82" w:rsidRDefault="00190C82" w:rsidP="002D796D">
      <w:pPr>
        <w:jc w:val="center"/>
        <w:rPr>
          <w:b/>
          <w:sz w:val="32"/>
          <w:szCs w:val="32"/>
          <w:lang w:val="vi-VN"/>
        </w:rPr>
      </w:pPr>
    </w:p>
    <w:p w14:paraId="7233E64D" w14:textId="13C6AC30" w:rsidR="003218FF" w:rsidRPr="002D796D" w:rsidRDefault="007D0905" w:rsidP="002D796D">
      <w:pPr>
        <w:jc w:val="center"/>
        <w:rPr>
          <w:b/>
          <w:sz w:val="32"/>
          <w:szCs w:val="32"/>
          <w:lang w:val="vi-VN"/>
        </w:rPr>
      </w:pPr>
      <w:r>
        <w:rPr>
          <w:b/>
          <w:sz w:val="32"/>
          <w:szCs w:val="32"/>
        </w:rPr>
        <w:lastRenderedPageBreak/>
        <w:t xml:space="preserve">BÁO CÁO </w:t>
      </w:r>
      <w:r w:rsidR="003218FF" w:rsidRPr="002D796D">
        <w:rPr>
          <w:b/>
          <w:sz w:val="32"/>
          <w:szCs w:val="32"/>
          <w:lang w:val="vi-VN"/>
        </w:rPr>
        <w:t>ĐƯỢC HOÀN THÀNH</w:t>
      </w:r>
    </w:p>
    <w:p w14:paraId="4C16FC3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D71869"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ED037BA" w14:textId="4A55E0D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7D0905">
        <w:rPr>
          <w:sz w:val="26"/>
          <w:szCs w:val="26"/>
          <w:lang w:val="vi-VN"/>
        </w:rPr>
        <w:t>sản phẩm báo cáo</w:t>
      </w:r>
      <w:r w:rsidRPr="00DB7595">
        <w:rPr>
          <w:sz w:val="26"/>
          <w:szCs w:val="26"/>
          <w:lang w:val="vi-VN"/>
        </w:rPr>
        <w:t xml:space="preserve"> của riêng tôi</w:t>
      </w:r>
      <w:r w:rsidR="00073CFE">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4F6D4A0" w14:textId="18FA14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073CFE">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C47FA35" w14:textId="60833BCC"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D44B98">
        <w:rPr>
          <w:b/>
          <w:sz w:val="26"/>
          <w:szCs w:val="26"/>
          <w:lang w:val="vi-VN"/>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9C1EDD">
        <w:rPr>
          <w:sz w:val="26"/>
          <w:szCs w:val="26"/>
          <w:lang w:val="vi-VN"/>
        </w:rPr>
        <w:t>ong quá trình thực hiện</w:t>
      </w:r>
      <w:r w:rsidRPr="00DB7595">
        <w:rPr>
          <w:sz w:val="26"/>
          <w:szCs w:val="26"/>
          <w:lang w:val="vi-VN"/>
        </w:rPr>
        <w:t>.</w:t>
      </w:r>
    </w:p>
    <w:p w14:paraId="3056954D"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4AA80D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C1D9817" w14:textId="77777777" w:rsidR="00BE236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66077FB" w14:textId="77777777" w:rsidR="00BB2B2A" w:rsidRPr="00DB7595" w:rsidRDefault="00BB2B2A" w:rsidP="00BB2B2A">
      <w:pPr>
        <w:tabs>
          <w:tab w:val="center" w:pos="6379"/>
        </w:tabs>
        <w:spacing w:after="200" w:line="276" w:lineRule="auto"/>
        <w:rPr>
          <w:i/>
          <w:sz w:val="26"/>
          <w:szCs w:val="26"/>
          <w:lang w:val="vi-VN"/>
        </w:rPr>
      </w:pPr>
    </w:p>
    <w:p w14:paraId="30806D4F" w14:textId="77777777" w:rsidR="00EA1ABD" w:rsidRDefault="00EA1ABD" w:rsidP="00BB2B2A">
      <w:pPr>
        <w:tabs>
          <w:tab w:val="center" w:pos="6379"/>
        </w:tabs>
        <w:spacing w:after="200" w:line="276" w:lineRule="auto"/>
        <w:rPr>
          <w:i/>
          <w:sz w:val="26"/>
          <w:szCs w:val="26"/>
          <w:lang w:val="vi-VN"/>
        </w:rPr>
      </w:pPr>
    </w:p>
    <w:p w14:paraId="62182267" w14:textId="77777777" w:rsidR="00EA1ABD" w:rsidRDefault="00EA1ABD" w:rsidP="00BB2B2A">
      <w:pPr>
        <w:tabs>
          <w:tab w:val="center" w:pos="6379"/>
        </w:tabs>
        <w:spacing w:after="200" w:line="276" w:lineRule="auto"/>
        <w:rPr>
          <w:i/>
          <w:sz w:val="26"/>
          <w:szCs w:val="26"/>
          <w:lang w:val="vi-VN"/>
        </w:rPr>
      </w:pPr>
    </w:p>
    <w:p w14:paraId="4E48B384" w14:textId="77777777" w:rsidR="00EA1ABD" w:rsidRDefault="00EA1ABD" w:rsidP="00BB2B2A">
      <w:pPr>
        <w:tabs>
          <w:tab w:val="center" w:pos="6379"/>
        </w:tabs>
        <w:spacing w:after="200" w:line="276" w:lineRule="auto"/>
        <w:rPr>
          <w:i/>
          <w:sz w:val="26"/>
          <w:szCs w:val="26"/>
          <w:lang w:val="vi-VN"/>
        </w:rPr>
      </w:pPr>
    </w:p>
    <w:p w14:paraId="08AA758C" w14:textId="20934EF4" w:rsidR="00BB2B2A" w:rsidRDefault="00EA1ABD" w:rsidP="00BB2B2A">
      <w:pPr>
        <w:tabs>
          <w:tab w:val="center" w:pos="6379"/>
        </w:tabs>
        <w:spacing w:after="200" w:line="276" w:lineRule="auto"/>
        <w:rPr>
          <w:i/>
          <w:sz w:val="26"/>
          <w:szCs w:val="26"/>
          <w:lang w:val="vi-VN"/>
        </w:rPr>
      </w:pPr>
      <w:r>
        <w:rPr>
          <w:i/>
          <w:sz w:val="26"/>
          <w:szCs w:val="26"/>
          <w:lang w:val="vi-VN"/>
        </w:rPr>
        <w:tab/>
        <w:t>Hoàng Kiến Thiết</w:t>
      </w:r>
    </w:p>
    <w:p w14:paraId="5F8BC05B" w14:textId="77777777" w:rsidR="00EA1ABD" w:rsidRPr="00DB7595" w:rsidRDefault="00EA1ABD" w:rsidP="00BB2B2A">
      <w:pPr>
        <w:tabs>
          <w:tab w:val="center" w:pos="6379"/>
        </w:tabs>
        <w:spacing w:after="200" w:line="276" w:lineRule="auto"/>
        <w:rPr>
          <w:i/>
          <w:sz w:val="26"/>
          <w:szCs w:val="26"/>
          <w:lang w:val="vi-VN"/>
        </w:rPr>
      </w:pPr>
    </w:p>
    <w:p w14:paraId="0E6C439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A68E4FE" w14:textId="77777777" w:rsidR="00B118C8" w:rsidRPr="00B118C8" w:rsidRDefault="00B118C8" w:rsidP="002D796D">
      <w:pPr>
        <w:pStyle w:val="Chng"/>
        <w:jc w:val="center"/>
        <w:rPr>
          <w:lang w:val="vi-VN"/>
        </w:rPr>
      </w:pPr>
      <w:bookmarkStart w:id="1" w:name="_Toc57584093"/>
      <w:r w:rsidRPr="00B118C8">
        <w:rPr>
          <w:lang w:val="vi-VN"/>
        </w:rPr>
        <w:lastRenderedPageBreak/>
        <w:t>PHẦN XÁC NHẬN VÀ ĐÁNH GIÁ CỦA GIẢNG VIÊN</w:t>
      </w:r>
      <w:bookmarkEnd w:id="1"/>
    </w:p>
    <w:p w14:paraId="5525E3E0" w14:textId="0C3E4E9A" w:rsidR="00B118C8" w:rsidRPr="00A41AB3" w:rsidRDefault="00B118C8" w:rsidP="002D796D">
      <w:pPr>
        <w:pStyle w:val="Nidungvnbn"/>
        <w:rPr>
          <w:b/>
        </w:rPr>
      </w:pPr>
      <w:r w:rsidRPr="002D796D">
        <w:rPr>
          <w:b/>
          <w:lang w:val="vi-VN"/>
        </w:rPr>
        <w:t>Phần xác nhận của GV hướng dẫn</w:t>
      </w:r>
      <w:r w:rsidR="00A41AB3">
        <w:rPr>
          <w:b/>
        </w:rPr>
        <w:t xml:space="preserve"> ( nếu có )</w:t>
      </w:r>
    </w:p>
    <w:p w14:paraId="29A3EF0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15B38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95805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A6A3158" w14:textId="77777777" w:rsidR="00B118C8" w:rsidRPr="00DC2276" w:rsidRDefault="00B118C8">
      <w:pPr>
        <w:spacing w:after="200" w:line="276" w:lineRule="auto"/>
        <w:rPr>
          <w:lang w:val="vi-VN"/>
        </w:rPr>
      </w:pPr>
    </w:p>
    <w:p w14:paraId="06F3FAB4" w14:textId="77777777" w:rsidR="00B118C8" w:rsidRPr="00DC2276" w:rsidRDefault="00B118C8">
      <w:pPr>
        <w:spacing w:after="200" w:line="276" w:lineRule="auto"/>
        <w:rPr>
          <w:lang w:val="vi-VN"/>
        </w:rPr>
      </w:pPr>
    </w:p>
    <w:p w14:paraId="58E576EC" w14:textId="77777777" w:rsidR="00B118C8" w:rsidRPr="00DC2276" w:rsidRDefault="00B118C8">
      <w:pPr>
        <w:spacing w:after="200" w:line="276" w:lineRule="auto"/>
        <w:rPr>
          <w:lang w:val="vi-VN"/>
        </w:rPr>
      </w:pPr>
    </w:p>
    <w:p w14:paraId="76102A07" w14:textId="77777777" w:rsidR="00B118C8" w:rsidRPr="00DC2276" w:rsidRDefault="00B118C8" w:rsidP="002D796D">
      <w:pPr>
        <w:pStyle w:val="Nidungvnbn"/>
        <w:rPr>
          <w:b/>
          <w:lang w:val="vi-VN"/>
        </w:rPr>
      </w:pPr>
      <w:r w:rsidRPr="00DC2276">
        <w:rPr>
          <w:b/>
          <w:lang w:val="vi-VN"/>
        </w:rPr>
        <w:t>Phần đánh giá của GV chấm bài</w:t>
      </w:r>
    </w:p>
    <w:p w14:paraId="652936C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26F08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5E5E6B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FD0267C" w14:textId="77777777" w:rsidR="00B118C8" w:rsidRPr="00DC2276" w:rsidRDefault="00B118C8" w:rsidP="00B118C8">
      <w:pPr>
        <w:spacing w:after="200" w:line="276" w:lineRule="auto"/>
        <w:rPr>
          <w:lang w:val="vi-VN"/>
        </w:rPr>
      </w:pPr>
    </w:p>
    <w:p w14:paraId="323E02F0" w14:textId="77777777" w:rsidR="004602E9" w:rsidRDefault="004602E9" w:rsidP="004602E9">
      <w:pPr>
        <w:pStyle w:val="Tiumccp1"/>
        <w:rPr>
          <w:lang w:val="vi-VN"/>
        </w:rPr>
      </w:pPr>
    </w:p>
    <w:p w14:paraId="65DD50ED" w14:textId="77777777" w:rsidR="004602E9" w:rsidRDefault="004602E9" w:rsidP="004602E9">
      <w:pPr>
        <w:pStyle w:val="Tiumccp1"/>
        <w:rPr>
          <w:lang w:val="vi-VN"/>
        </w:rPr>
      </w:pPr>
    </w:p>
    <w:p w14:paraId="0E4F2E08" w14:textId="6A2AF1CA" w:rsidR="00791CFD" w:rsidRDefault="00BB2B2A" w:rsidP="004602E9">
      <w:pPr>
        <w:pStyle w:val="Chng"/>
        <w:jc w:val="center"/>
        <w:rPr>
          <w:lang w:val="vi-VN"/>
        </w:rPr>
      </w:pPr>
      <w:bookmarkStart w:id="2" w:name="_Toc57584094"/>
      <w:r w:rsidRPr="00DB7595">
        <w:rPr>
          <w:lang w:val="vi-VN"/>
        </w:rPr>
        <w:lastRenderedPageBreak/>
        <w:t>TÓM TẮT</w:t>
      </w:r>
      <w:bookmarkEnd w:id="2"/>
    </w:p>
    <w:p w14:paraId="0C8AB0B9" w14:textId="1A69F730" w:rsidR="004602E9" w:rsidRPr="00F27364" w:rsidRDefault="003C06EE" w:rsidP="003C06EE">
      <w:pPr>
        <w:pStyle w:val="Nidungvnbn"/>
      </w:pPr>
      <w:r>
        <w:t>Bài báo cáo này sẽ trình bày các nội dung liên quan đến ứng dụng có giao diện được viết bằng ngôn ngữ Python3 để thực hiện các yêu cầu theo đề bài tập lớn. Cụ thể, b</w:t>
      </w:r>
      <w:r w:rsidR="007D0905">
        <w:t>ài báo cáo</w:t>
      </w:r>
      <w:r>
        <w:t xml:space="preserve"> này sẽ gồm hai nội dung chính là giới thiệu các chức năng chính của chương trình và hướng dẫn cài đặt, sử dụng chương trình.</w:t>
      </w:r>
    </w:p>
    <w:p w14:paraId="40809C7F" w14:textId="3AEED9EB" w:rsidR="00791CFD" w:rsidRPr="009101E7" w:rsidRDefault="00791CFD" w:rsidP="00791CFD">
      <w:pPr>
        <w:pStyle w:val="Nidungvnbn"/>
        <w:rPr>
          <w:lang w:val="vi-VN"/>
        </w:rPr>
        <w:sectPr w:rsidR="00791CFD" w:rsidRPr="009101E7" w:rsidSect="00B118C8">
          <w:headerReference w:type="default" r:id="rId10"/>
          <w:pgSz w:w="12240" w:h="15840"/>
          <w:pgMar w:top="1985" w:right="1134" w:bottom="1701" w:left="1985" w:header="720" w:footer="720" w:gutter="0"/>
          <w:pgNumType w:fmt="lowerRoman" w:start="1"/>
          <w:cols w:space="720"/>
          <w:docGrid w:linePitch="360"/>
        </w:sectPr>
      </w:pPr>
      <w:r>
        <w:rPr>
          <w:lang w:val="vi-VN"/>
        </w:rPr>
        <w:br/>
      </w:r>
    </w:p>
    <w:p w14:paraId="4E46FDEA" w14:textId="77777777" w:rsidR="007E6AB9" w:rsidRPr="007E6AB9" w:rsidRDefault="007E6AB9" w:rsidP="002D796D">
      <w:pPr>
        <w:pStyle w:val="Chng"/>
        <w:jc w:val="center"/>
      </w:pPr>
      <w:bookmarkStart w:id="3" w:name="_Toc57584095"/>
      <w:r>
        <w:lastRenderedPageBreak/>
        <w:t>MỤC LỤC</w:t>
      </w:r>
      <w:bookmarkEnd w:id="3"/>
    </w:p>
    <w:bookmarkStart w:id="4" w:name="_GoBack"/>
    <w:bookmarkEnd w:id="4"/>
    <w:p w14:paraId="442690C3" w14:textId="13A3C974" w:rsidR="00F93DE0" w:rsidRDefault="00C75086">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57584092" w:history="1">
        <w:r w:rsidR="00F93DE0" w:rsidRPr="00135210">
          <w:rPr>
            <w:rStyle w:val="Hyperlink"/>
            <w:noProof/>
            <w:lang w:val="vi-VN"/>
          </w:rPr>
          <w:t>LỜI CẢM ƠN</w:t>
        </w:r>
        <w:r w:rsidR="00F93DE0">
          <w:rPr>
            <w:noProof/>
            <w:webHidden/>
          </w:rPr>
          <w:tab/>
        </w:r>
        <w:r w:rsidR="00F93DE0">
          <w:rPr>
            <w:noProof/>
            <w:webHidden/>
          </w:rPr>
          <w:fldChar w:fldCharType="begin"/>
        </w:r>
        <w:r w:rsidR="00F93DE0">
          <w:rPr>
            <w:noProof/>
            <w:webHidden/>
          </w:rPr>
          <w:instrText xml:space="preserve"> PAGEREF _Toc57584092 \h </w:instrText>
        </w:r>
        <w:r w:rsidR="00F93DE0">
          <w:rPr>
            <w:noProof/>
            <w:webHidden/>
          </w:rPr>
        </w:r>
        <w:r w:rsidR="00F93DE0">
          <w:rPr>
            <w:noProof/>
            <w:webHidden/>
          </w:rPr>
          <w:fldChar w:fldCharType="separate"/>
        </w:r>
        <w:r w:rsidR="00F93DE0">
          <w:rPr>
            <w:noProof/>
            <w:webHidden/>
          </w:rPr>
          <w:t>i</w:t>
        </w:r>
        <w:r w:rsidR="00F93DE0">
          <w:rPr>
            <w:noProof/>
            <w:webHidden/>
          </w:rPr>
          <w:fldChar w:fldCharType="end"/>
        </w:r>
      </w:hyperlink>
    </w:p>
    <w:p w14:paraId="168C5665" w14:textId="77CCB0DE" w:rsidR="00F93DE0" w:rsidRDefault="00F93DE0">
      <w:pPr>
        <w:pStyle w:val="TOC1"/>
        <w:rPr>
          <w:rFonts w:asciiTheme="minorHAnsi" w:eastAsiaTheme="minorEastAsia" w:hAnsiTheme="minorHAnsi" w:cstheme="minorBidi"/>
          <w:noProof/>
          <w:sz w:val="22"/>
          <w:szCs w:val="22"/>
        </w:rPr>
      </w:pPr>
      <w:hyperlink w:anchor="_Toc57584093" w:history="1">
        <w:r w:rsidRPr="0013521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_Toc57584093 \h </w:instrText>
        </w:r>
        <w:r>
          <w:rPr>
            <w:noProof/>
            <w:webHidden/>
          </w:rPr>
        </w:r>
        <w:r>
          <w:rPr>
            <w:noProof/>
            <w:webHidden/>
          </w:rPr>
          <w:fldChar w:fldCharType="separate"/>
        </w:r>
        <w:r>
          <w:rPr>
            <w:noProof/>
            <w:webHidden/>
          </w:rPr>
          <w:t>iii</w:t>
        </w:r>
        <w:r>
          <w:rPr>
            <w:noProof/>
            <w:webHidden/>
          </w:rPr>
          <w:fldChar w:fldCharType="end"/>
        </w:r>
      </w:hyperlink>
    </w:p>
    <w:p w14:paraId="20DB1418" w14:textId="572A7C48" w:rsidR="00F93DE0" w:rsidRDefault="00F93DE0">
      <w:pPr>
        <w:pStyle w:val="TOC1"/>
        <w:rPr>
          <w:rFonts w:asciiTheme="minorHAnsi" w:eastAsiaTheme="minorEastAsia" w:hAnsiTheme="minorHAnsi" w:cstheme="minorBidi"/>
          <w:noProof/>
          <w:sz w:val="22"/>
          <w:szCs w:val="22"/>
        </w:rPr>
      </w:pPr>
      <w:hyperlink w:anchor="_Toc57584094" w:history="1">
        <w:r w:rsidRPr="00135210">
          <w:rPr>
            <w:rStyle w:val="Hyperlink"/>
            <w:noProof/>
            <w:lang w:val="vi-VN"/>
          </w:rPr>
          <w:t>TÓM TẮT</w:t>
        </w:r>
        <w:r>
          <w:rPr>
            <w:noProof/>
            <w:webHidden/>
          </w:rPr>
          <w:tab/>
        </w:r>
        <w:r>
          <w:rPr>
            <w:noProof/>
            <w:webHidden/>
          </w:rPr>
          <w:fldChar w:fldCharType="begin"/>
        </w:r>
        <w:r>
          <w:rPr>
            <w:noProof/>
            <w:webHidden/>
          </w:rPr>
          <w:instrText xml:space="preserve"> PAGEREF _Toc57584094 \h </w:instrText>
        </w:r>
        <w:r>
          <w:rPr>
            <w:noProof/>
            <w:webHidden/>
          </w:rPr>
        </w:r>
        <w:r>
          <w:rPr>
            <w:noProof/>
            <w:webHidden/>
          </w:rPr>
          <w:fldChar w:fldCharType="separate"/>
        </w:r>
        <w:r>
          <w:rPr>
            <w:noProof/>
            <w:webHidden/>
          </w:rPr>
          <w:t>iv</w:t>
        </w:r>
        <w:r>
          <w:rPr>
            <w:noProof/>
            <w:webHidden/>
          </w:rPr>
          <w:fldChar w:fldCharType="end"/>
        </w:r>
      </w:hyperlink>
    </w:p>
    <w:p w14:paraId="0F9EA76D" w14:textId="259ED8EE" w:rsidR="00F93DE0" w:rsidRDefault="00F93DE0">
      <w:pPr>
        <w:pStyle w:val="TOC1"/>
        <w:rPr>
          <w:rFonts w:asciiTheme="minorHAnsi" w:eastAsiaTheme="minorEastAsia" w:hAnsiTheme="minorHAnsi" w:cstheme="minorBidi"/>
          <w:noProof/>
          <w:sz w:val="22"/>
          <w:szCs w:val="22"/>
        </w:rPr>
      </w:pPr>
      <w:hyperlink w:anchor="_Toc57584095" w:history="1">
        <w:r w:rsidRPr="00135210">
          <w:rPr>
            <w:rStyle w:val="Hyperlink"/>
            <w:noProof/>
          </w:rPr>
          <w:t>MỤC LỤC</w:t>
        </w:r>
        <w:r>
          <w:rPr>
            <w:noProof/>
            <w:webHidden/>
          </w:rPr>
          <w:tab/>
        </w:r>
        <w:r>
          <w:rPr>
            <w:noProof/>
            <w:webHidden/>
          </w:rPr>
          <w:fldChar w:fldCharType="begin"/>
        </w:r>
        <w:r>
          <w:rPr>
            <w:noProof/>
            <w:webHidden/>
          </w:rPr>
          <w:instrText xml:space="preserve"> PAGEREF _Toc57584095 \h </w:instrText>
        </w:r>
        <w:r>
          <w:rPr>
            <w:noProof/>
            <w:webHidden/>
          </w:rPr>
        </w:r>
        <w:r>
          <w:rPr>
            <w:noProof/>
            <w:webHidden/>
          </w:rPr>
          <w:fldChar w:fldCharType="separate"/>
        </w:r>
        <w:r>
          <w:rPr>
            <w:noProof/>
            <w:webHidden/>
          </w:rPr>
          <w:t>1</w:t>
        </w:r>
        <w:r>
          <w:rPr>
            <w:noProof/>
            <w:webHidden/>
          </w:rPr>
          <w:fldChar w:fldCharType="end"/>
        </w:r>
      </w:hyperlink>
    </w:p>
    <w:p w14:paraId="5489B7BE" w14:textId="4F2DBD38" w:rsidR="00F93DE0" w:rsidRDefault="00F93DE0">
      <w:pPr>
        <w:pStyle w:val="TOC1"/>
        <w:rPr>
          <w:rFonts w:asciiTheme="minorHAnsi" w:eastAsiaTheme="minorEastAsia" w:hAnsiTheme="minorHAnsi" w:cstheme="minorBidi"/>
          <w:noProof/>
          <w:sz w:val="22"/>
          <w:szCs w:val="22"/>
        </w:rPr>
      </w:pPr>
      <w:hyperlink w:anchor="_Toc57584096" w:history="1">
        <w:r w:rsidRPr="00135210">
          <w:rPr>
            <w:rStyle w:val="Hyperlink"/>
            <w:noProof/>
          </w:rPr>
          <w:t>CHƯƠNG 1 – CÁC CHỨC NĂNG CHÍNH CỦA CHƯƠNG TRÌNH</w:t>
        </w:r>
        <w:r>
          <w:rPr>
            <w:noProof/>
            <w:webHidden/>
          </w:rPr>
          <w:tab/>
        </w:r>
        <w:r>
          <w:rPr>
            <w:noProof/>
            <w:webHidden/>
          </w:rPr>
          <w:fldChar w:fldCharType="begin"/>
        </w:r>
        <w:r>
          <w:rPr>
            <w:noProof/>
            <w:webHidden/>
          </w:rPr>
          <w:instrText xml:space="preserve"> PAGEREF _Toc57584096 \h </w:instrText>
        </w:r>
        <w:r>
          <w:rPr>
            <w:noProof/>
            <w:webHidden/>
          </w:rPr>
        </w:r>
        <w:r>
          <w:rPr>
            <w:noProof/>
            <w:webHidden/>
          </w:rPr>
          <w:fldChar w:fldCharType="separate"/>
        </w:r>
        <w:r>
          <w:rPr>
            <w:noProof/>
            <w:webHidden/>
          </w:rPr>
          <w:t>4</w:t>
        </w:r>
        <w:r>
          <w:rPr>
            <w:noProof/>
            <w:webHidden/>
          </w:rPr>
          <w:fldChar w:fldCharType="end"/>
        </w:r>
      </w:hyperlink>
    </w:p>
    <w:p w14:paraId="425AE83D" w14:textId="42331677" w:rsidR="00F93DE0" w:rsidRDefault="00F93DE0">
      <w:pPr>
        <w:pStyle w:val="TOC2"/>
        <w:rPr>
          <w:rFonts w:asciiTheme="minorHAnsi" w:eastAsiaTheme="minorEastAsia" w:hAnsiTheme="minorHAnsi" w:cstheme="minorBidi"/>
          <w:noProof/>
          <w:sz w:val="22"/>
          <w:szCs w:val="22"/>
        </w:rPr>
      </w:pPr>
      <w:hyperlink w:anchor="_Toc57584097" w:history="1">
        <w:r w:rsidRPr="00135210">
          <w:rPr>
            <w:rStyle w:val="Hyperlink"/>
            <w:noProof/>
          </w:rPr>
          <w:t>1.1 Tổng quan</w:t>
        </w:r>
        <w:r>
          <w:rPr>
            <w:noProof/>
            <w:webHidden/>
          </w:rPr>
          <w:tab/>
        </w:r>
        <w:r>
          <w:rPr>
            <w:noProof/>
            <w:webHidden/>
          </w:rPr>
          <w:fldChar w:fldCharType="begin"/>
        </w:r>
        <w:r>
          <w:rPr>
            <w:noProof/>
            <w:webHidden/>
          </w:rPr>
          <w:instrText xml:space="preserve"> PAGEREF _Toc57584097 \h </w:instrText>
        </w:r>
        <w:r>
          <w:rPr>
            <w:noProof/>
            <w:webHidden/>
          </w:rPr>
        </w:r>
        <w:r>
          <w:rPr>
            <w:noProof/>
            <w:webHidden/>
          </w:rPr>
          <w:fldChar w:fldCharType="separate"/>
        </w:r>
        <w:r>
          <w:rPr>
            <w:noProof/>
            <w:webHidden/>
          </w:rPr>
          <w:t>4</w:t>
        </w:r>
        <w:r>
          <w:rPr>
            <w:noProof/>
            <w:webHidden/>
          </w:rPr>
          <w:fldChar w:fldCharType="end"/>
        </w:r>
      </w:hyperlink>
    </w:p>
    <w:p w14:paraId="348C3B6F" w14:textId="12450844" w:rsidR="00F93DE0" w:rsidRDefault="00F93DE0">
      <w:pPr>
        <w:pStyle w:val="TOC2"/>
        <w:rPr>
          <w:rFonts w:asciiTheme="minorHAnsi" w:eastAsiaTheme="minorEastAsia" w:hAnsiTheme="minorHAnsi" w:cstheme="minorBidi"/>
          <w:noProof/>
          <w:sz w:val="22"/>
          <w:szCs w:val="22"/>
        </w:rPr>
      </w:pPr>
      <w:hyperlink w:anchor="_Toc57584098" w:history="1">
        <w:r w:rsidRPr="00135210">
          <w:rPr>
            <w:rStyle w:val="Hyperlink"/>
            <w:noProof/>
          </w:rPr>
          <w:t>1.2 Chức năng biến đổi không gian màu</w:t>
        </w:r>
        <w:r>
          <w:rPr>
            <w:noProof/>
            <w:webHidden/>
          </w:rPr>
          <w:tab/>
        </w:r>
        <w:r>
          <w:rPr>
            <w:noProof/>
            <w:webHidden/>
          </w:rPr>
          <w:fldChar w:fldCharType="begin"/>
        </w:r>
        <w:r>
          <w:rPr>
            <w:noProof/>
            <w:webHidden/>
          </w:rPr>
          <w:instrText xml:space="preserve"> PAGEREF _Toc57584098 \h </w:instrText>
        </w:r>
        <w:r>
          <w:rPr>
            <w:noProof/>
            <w:webHidden/>
          </w:rPr>
        </w:r>
        <w:r>
          <w:rPr>
            <w:noProof/>
            <w:webHidden/>
          </w:rPr>
          <w:fldChar w:fldCharType="separate"/>
        </w:r>
        <w:r>
          <w:rPr>
            <w:noProof/>
            <w:webHidden/>
          </w:rPr>
          <w:t>5</w:t>
        </w:r>
        <w:r>
          <w:rPr>
            <w:noProof/>
            <w:webHidden/>
          </w:rPr>
          <w:fldChar w:fldCharType="end"/>
        </w:r>
      </w:hyperlink>
    </w:p>
    <w:p w14:paraId="02D0F1E9" w14:textId="2CACD3F7" w:rsidR="00F93DE0" w:rsidRDefault="00F93DE0">
      <w:pPr>
        <w:pStyle w:val="TOC2"/>
        <w:rPr>
          <w:rFonts w:asciiTheme="minorHAnsi" w:eastAsiaTheme="minorEastAsia" w:hAnsiTheme="minorHAnsi" w:cstheme="minorBidi"/>
          <w:noProof/>
          <w:sz w:val="22"/>
          <w:szCs w:val="22"/>
        </w:rPr>
      </w:pPr>
      <w:hyperlink w:anchor="_Toc57584099" w:history="1">
        <w:r w:rsidRPr="00135210">
          <w:rPr>
            <w:rStyle w:val="Hyperlink"/>
            <w:noProof/>
          </w:rPr>
          <w:t>1.3 Chức năng biến đổi hình học</w:t>
        </w:r>
        <w:r>
          <w:rPr>
            <w:noProof/>
            <w:webHidden/>
          </w:rPr>
          <w:tab/>
        </w:r>
        <w:r>
          <w:rPr>
            <w:noProof/>
            <w:webHidden/>
          </w:rPr>
          <w:fldChar w:fldCharType="begin"/>
        </w:r>
        <w:r>
          <w:rPr>
            <w:noProof/>
            <w:webHidden/>
          </w:rPr>
          <w:instrText xml:space="preserve"> PAGEREF _Toc57584099 \h </w:instrText>
        </w:r>
        <w:r>
          <w:rPr>
            <w:noProof/>
            <w:webHidden/>
          </w:rPr>
        </w:r>
        <w:r>
          <w:rPr>
            <w:noProof/>
            <w:webHidden/>
          </w:rPr>
          <w:fldChar w:fldCharType="separate"/>
        </w:r>
        <w:r>
          <w:rPr>
            <w:noProof/>
            <w:webHidden/>
          </w:rPr>
          <w:t>7</w:t>
        </w:r>
        <w:r>
          <w:rPr>
            <w:noProof/>
            <w:webHidden/>
          </w:rPr>
          <w:fldChar w:fldCharType="end"/>
        </w:r>
      </w:hyperlink>
    </w:p>
    <w:p w14:paraId="24DD304B" w14:textId="514C0A11" w:rsidR="00F93DE0" w:rsidRDefault="00F93DE0">
      <w:pPr>
        <w:pStyle w:val="TOC2"/>
        <w:rPr>
          <w:rFonts w:asciiTheme="minorHAnsi" w:eastAsiaTheme="minorEastAsia" w:hAnsiTheme="minorHAnsi" w:cstheme="minorBidi"/>
          <w:noProof/>
          <w:sz w:val="22"/>
          <w:szCs w:val="22"/>
        </w:rPr>
      </w:pPr>
      <w:hyperlink w:anchor="_Toc57584100" w:history="1">
        <w:r w:rsidRPr="00135210">
          <w:rPr>
            <w:rStyle w:val="Hyperlink"/>
            <w:noProof/>
          </w:rPr>
          <w:t>1.4 Chức năng thực hiện các phép toán trên Histogram</w:t>
        </w:r>
        <w:r>
          <w:rPr>
            <w:noProof/>
            <w:webHidden/>
          </w:rPr>
          <w:tab/>
        </w:r>
        <w:r>
          <w:rPr>
            <w:noProof/>
            <w:webHidden/>
          </w:rPr>
          <w:fldChar w:fldCharType="begin"/>
        </w:r>
        <w:r>
          <w:rPr>
            <w:noProof/>
            <w:webHidden/>
          </w:rPr>
          <w:instrText xml:space="preserve"> PAGEREF _Toc57584100 \h </w:instrText>
        </w:r>
        <w:r>
          <w:rPr>
            <w:noProof/>
            <w:webHidden/>
          </w:rPr>
        </w:r>
        <w:r>
          <w:rPr>
            <w:noProof/>
            <w:webHidden/>
          </w:rPr>
          <w:fldChar w:fldCharType="separate"/>
        </w:r>
        <w:r>
          <w:rPr>
            <w:noProof/>
            <w:webHidden/>
          </w:rPr>
          <w:t>8</w:t>
        </w:r>
        <w:r>
          <w:rPr>
            <w:noProof/>
            <w:webHidden/>
          </w:rPr>
          <w:fldChar w:fldCharType="end"/>
        </w:r>
      </w:hyperlink>
    </w:p>
    <w:p w14:paraId="54926D03" w14:textId="3189AFB2" w:rsidR="00F93DE0" w:rsidRDefault="00F93DE0">
      <w:pPr>
        <w:pStyle w:val="TOC2"/>
        <w:rPr>
          <w:rFonts w:asciiTheme="minorHAnsi" w:eastAsiaTheme="minorEastAsia" w:hAnsiTheme="minorHAnsi" w:cstheme="minorBidi"/>
          <w:noProof/>
          <w:sz w:val="22"/>
          <w:szCs w:val="22"/>
        </w:rPr>
      </w:pPr>
      <w:hyperlink w:anchor="_Toc57584101" w:history="1">
        <w:r w:rsidRPr="00135210">
          <w:rPr>
            <w:rStyle w:val="Hyperlink"/>
            <w:noProof/>
          </w:rPr>
          <w:t>1.5 Chức năng xử lý hình thái</w:t>
        </w:r>
        <w:r>
          <w:rPr>
            <w:noProof/>
            <w:webHidden/>
          </w:rPr>
          <w:tab/>
        </w:r>
        <w:r>
          <w:rPr>
            <w:noProof/>
            <w:webHidden/>
          </w:rPr>
          <w:fldChar w:fldCharType="begin"/>
        </w:r>
        <w:r>
          <w:rPr>
            <w:noProof/>
            <w:webHidden/>
          </w:rPr>
          <w:instrText xml:space="preserve"> PAGEREF _Toc57584101 \h </w:instrText>
        </w:r>
        <w:r>
          <w:rPr>
            <w:noProof/>
            <w:webHidden/>
          </w:rPr>
        </w:r>
        <w:r>
          <w:rPr>
            <w:noProof/>
            <w:webHidden/>
          </w:rPr>
          <w:fldChar w:fldCharType="separate"/>
        </w:r>
        <w:r>
          <w:rPr>
            <w:noProof/>
            <w:webHidden/>
          </w:rPr>
          <w:t>8</w:t>
        </w:r>
        <w:r>
          <w:rPr>
            <w:noProof/>
            <w:webHidden/>
          </w:rPr>
          <w:fldChar w:fldCharType="end"/>
        </w:r>
      </w:hyperlink>
    </w:p>
    <w:p w14:paraId="106CECAD" w14:textId="34119A5E" w:rsidR="00F93DE0" w:rsidRDefault="00F93DE0">
      <w:pPr>
        <w:pStyle w:val="TOC2"/>
        <w:rPr>
          <w:rFonts w:asciiTheme="minorHAnsi" w:eastAsiaTheme="minorEastAsia" w:hAnsiTheme="minorHAnsi" w:cstheme="minorBidi"/>
          <w:noProof/>
          <w:sz w:val="22"/>
          <w:szCs w:val="22"/>
        </w:rPr>
      </w:pPr>
      <w:hyperlink w:anchor="_Toc57584102" w:history="1">
        <w:r w:rsidRPr="00135210">
          <w:rPr>
            <w:rStyle w:val="Hyperlink"/>
            <w:noProof/>
          </w:rPr>
          <w:t>1.6 Chức năng làm mịn ảnh dựa trên các bộ lọc</w:t>
        </w:r>
        <w:r>
          <w:rPr>
            <w:noProof/>
            <w:webHidden/>
          </w:rPr>
          <w:tab/>
        </w:r>
        <w:r>
          <w:rPr>
            <w:noProof/>
            <w:webHidden/>
          </w:rPr>
          <w:fldChar w:fldCharType="begin"/>
        </w:r>
        <w:r>
          <w:rPr>
            <w:noProof/>
            <w:webHidden/>
          </w:rPr>
          <w:instrText xml:space="preserve"> PAGEREF _Toc57584102 \h </w:instrText>
        </w:r>
        <w:r>
          <w:rPr>
            <w:noProof/>
            <w:webHidden/>
          </w:rPr>
        </w:r>
        <w:r>
          <w:rPr>
            <w:noProof/>
            <w:webHidden/>
          </w:rPr>
          <w:fldChar w:fldCharType="separate"/>
        </w:r>
        <w:r>
          <w:rPr>
            <w:noProof/>
            <w:webHidden/>
          </w:rPr>
          <w:t>9</w:t>
        </w:r>
        <w:r>
          <w:rPr>
            <w:noProof/>
            <w:webHidden/>
          </w:rPr>
          <w:fldChar w:fldCharType="end"/>
        </w:r>
      </w:hyperlink>
    </w:p>
    <w:p w14:paraId="3DC0617E" w14:textId="7A8D3AC8" w:rsidR="00F93DE0" w:rsidRDefault="00F93DE0">
      <w:pPr>
        <w:pStyle w:val="TOC2"/>
        <w:rPr>
          <w:rFonts w:asciiTheme="minorHAnsi" w:eastAsiaTheme="minorEastAsia" w:hAnsiTheme="minorHAnsi" w:cstheme="minorBidi"/>
          <w:noProof/>
          <w:sz w:val="22"/>
          <w:szCs w:val="22"/>
        </w:rPr>
      </w:pPr>
      <w:hyperlink w:anchor="_Toc57584103" w:history="1">
        <w:r w:rsidRPr="00135210">
          <w:rPr>
            <w:rStyle w:val="Hyperlink"/>
            <w:noProof/>
          </w:rPr>
          <w:t>1.7 Chức năng phát hiện cạnh</w:t>
        </w:r>
        <w:r>
          <w:rPr>
            <w:noProof/>
            <w:webHidden/>
          </w:rPr>
          <w:tab/>
        </w:r>
        <w:r>
          <w:rPr>
            <w:noProof/>
            <w:webHidden/>
          </w:rPr>
          <w:fldChar w:fldCharType="begin"/>
        </w:r>
        <w:r>
          <w:rPr>
            <w:noProof/>
            <w:webHidden/>
          </w:rPr>
          <w:instrText xml:space="preserve"> PAGEREF _Toc57584103 \h </w:instrText>
        </w:r>
        <w:r>
          <w:rPr>
            <w:noProof/>
            <w:webHidden/>
          </w:rPr>
        </w:r>
        <w:r>
          <w:rPr>
            <w:noProof/>
            <w:webHidden/>
          </w:rPr>
          <w:fldChar w:fldCharType="separate"/>
        </w:r>
        <w:r>
          <w:rPr>
            <w:noProof/>
            <w:webHidden/>
          </w:rPr>
          <w:t>9</w:t>
        </w:r>
        <w:r>
          <w:rPr>
            <w:noProof/>
            <w:webHidden/>
          </w:rPr>
          <w:fldChar w:fldCharType="end"/>
        </w:r>
      </w:hyperlink>
    </w:p>
    <w:p w14:paraId="186904E7" w14:textId="36950BFD" w:rsidR="00F93DE0" w:rsidRDefault="00F93DE0">
      <w:pPr>
        <w:pStyle w:val="TOC2"/>
        <w:rPr>
          <w:rFonts w:asciiTheme="minorHAnsi" w:eastAsiaTheme="minorEastAsia" w:hAnsiTheme="minorHAnsi" w:cstheme="minorBidi"/>
          <w:noProof/>
          <w:sz w:val="22"/>
          <w:szCs w:val="22"/>
        </w:rPr>
      </w:pPr>
      <w:hyperlink w:anchor="_Toc57584104" w:history="1">
        <w:r w:rsidRPr="00135210">
          <w:rPr>
            <w:rStyle w:val="Hyperlink"/>
            <w:noProof/>
          </w:rPr>
          <w:t>1.8 Chức năng phân đoạn ảnh</w:t>
        </w:r>
        <w:r>
          <w:rPr>
            <w:noProof/>
            <w:webHidden/>
          </w:rPr>
          <w:tab/>
        </w:r>
        <w:r>
          <w:rPr>
            <w:noProof/>
            <w:webHidden/>
          </w:rPr>
          <w:fldChar w:fldCharType="begin"/>
        </w:r>
        <w:r>
          <w:rPr>
            <w:noProof/>
            <w:webHidden/>
          </w:rPr>
          <w:instrText xml:space="preserve"> PAGEREF _Toc57584104 \h </w:instrText>
        </w:r>
        <w:r>
          <w:rPr>
            <w:noProof/>
            <w:webHidden/>
          </w:rPr>
        </w:r>
        <w:r>
          <w:rPr>
            <w:noProof/>
            <w:webHidden/>
          </w:rPr>
          <w:fldChar w:fldCharType="separate"/>
        </w:r>
        <w:r>
          <w:rPr>
            <w:noProof/>
            <w:webHidden/>
          </w:rPr>
          <w:t>10</w:t>
        </w:r>
        <w:r>
          <w:rPr>
            <w:noProof/>
            <w:webHidden/>
          </w:rPr>
          <w:fldChar w:fldCharType="end"/>
        </w:r>
      </w:hyperlink>
    </w:p>
    <w:p w14:paraId="0FEDDB80" w14:textId="7561065A" w:rsidR="00F93DE0" w:rsidRDefault="00F93DE0">
      <w:pPr>
        <w:pStyle w:val="TOC2"/>
        <w:rPr>
          <w:rFonts w:asciiTheme="minorHAnsi" w:eastAsiaTheme="minorEastAsia" w:hAnsiTheme="minorHAnsi" w:cstheme="minorBidi"/>
          <w:noProof/>
          <w:sz w:val="22"/>
          <w:szCs w:val="22"/>
        </w:rPr>
      </w:pPr>
      <w:hyperlink w:anchor="_Toc57584105" w:history="1">
        <w:r w:rsidRPr="00135210">
          <w:rPr>
            <w:rStyle w:val="Hyperlink"/>
            <w:noProof/>
          </w:rPr>
          <w:t>1.9 Chức năng thoát và thông báo ngoại lệ</w:t>
        </w:r>
        <w:r>
          <w:rPr>
            <w:noProof/>
            <w:webHidden/>
          </w:rPr>
          <w:tab/>
        </w:r>
        <w:r>
          <w:rPr>
            <w:noProof/>
            <w:webHidden/>
          </w:rPr>
          <w:fldChar w:fldCharType="begin"/>
        </w:r>
        <w:r>
          <w:rPr>
            <w:noProof/>
            <w:webHidden/>
          </w:rPr>
          <w:instrText xml:space="preserve"> PAGEREF _Toc57584105 \h </w:instrText>
        </w:r>
        <w:r>
          <w:rPr>
            <w:noProof/>
            <w:webHidden/>
          </w:rPr>
        </w:r>
        <w:r>
          <w:rPr>
            <w:noProof/>
            <w:webHidden/>
          </w:rPr>
          <w:fldChar w:fldCharType="separate"/>
        </w:r>
        <w:r>
          <w:rPr>
            <w:noProof/>
            <w:webHidden/>
          </w:rPr>
          <w:t>10</w:t>
        </w:r>
        <w:r>
          <w:rPr>
            <w:noProof/>
            <w:webHidden/>
          </w:rPr>
          <w:fldChar w:fldCharType="end"/>
        </w:r>
      </w:hyperlink>
    </w:p>
    <w:p w14:paraId="330A7F37" w14:textId="43500F67" w:rsidR="00F93DE0" w:rsidRDefault="00F93DE0">
      <w:pPr>
        <w:pStyle w:val="TOC1"/>
        <w:rPr>
          <w:rFonts w:asciiTheme="minorHAnsi" w:eastAsiaTheme="minorEastAsia" w:hAnsiTheme="minorHAnsi" w:cstheme="minorBidi"/>
          <w:noProof/>
          <w:sz w:val="22"/>
          <w:szCs w:val="22"/>
        </w:rPr>
      </w:pPr>
      <w:hyperlink w:anchor="_Toc57584106" w:history="1">
        <w:r w:rsidRPr="00135210">
          <w:rPr>
            <w:rStyle w:val="Hyperlink"/>
            <w:noProof/>
          </w:rPr>
          <w:t>CHƯƠNG 2 – HƯỚNG DẪN SỬ DỤNG CHƯƠNG TRÌNH</w:t>
        </w:r>
        <w:r>
          <w:rPr>
            <w:noProof/>
            <w:webHidden/>
          </w:rPr>
          <w:tab/>
        </w:r>
        <w:r>
          <w:rPr>
            <w:noProof/>
            <w:webHidden/>
          </w:rPr>
          <w:fldChar w:fldCharType="begin"/>
        </w:r>
        <w:r>
          <w:rPr>
            <w:noProof/>
            <w:webHidden/>
          </w:rPr>
          <w:instrText xml:space="preserve"> PAGEREF _Toc57584106 \h </w:instrText>
        </w:r>
        <w:r>
          <w:rPr>
            <w:noProof/>
            <w:webHidden/>
          </w:rPr>
        </w:r>
        <w:r>
          <w:rPr>
            <w:noProof/>
            <w:webHidden/>
          </w:rPr>
          <w:fldChar w:fldCharType="separate"/>
        </w:r>
        <w:r>
          <w:rPr>
            <w:noProof/>
            <w:webHidden/>
          </w:rPr>
          <w:t>10</w:t>
        </w:r>
        <w:r>
          <w:rPr>
            <w:noProof/>
            <w:webHidden/>
          </w:rPr>
          <w:fldChar w:fldCharType="end"/>
        </w:r>
      </w:hyperlink>
    </w:p>
    <w:p w14:paraId="34BF1FEC" w14:textId="1873FBF8" w:rsidR="00F93DE0" w:rsidRDefault="00F93DE0">
      <w:pPr>
        <w:pStyle w:val="TOC2"/>
        <w:rPr>
          <w:rFonts w:asciiTheme="minorHAnsi" w:eastAsiaTheme="minorEastAsia" w:hAnsiTheme="minorHAnsi" w:cstheme="minorBidi"/>
          <w:noProof/>
          <w:sz w:val="22"/>
          <w:szCs w:val="22"/>
        </w:rPr>
      </w:pPr>
      <w:hyperlink w:anchor="_Toc57584107" w:history="1">
        <w:r w:rsidRPr="00135210">
          <w:rPr>
            <w:rStyle w:val="Hyperlink"/>
            <w:noProof/>
          </w:rPr>
          <w:t>2.1 Môi trường sử dụng</w:t>
        </w:r>
        <w:r>
          <w:rPr>
            <w:noProof/>
            <w:webHidden/>
          </w:rPr>
          <w:tab/>
        </w:r>
        <w:r>
          <w:rPr>
            <w:noProof/>
            <w:webHidden/>
          </w:rPr>
          <w:fldChar w:fldCharType="begin"/>
        </w:r>
        <w:r>
          <w:rPr>
            <w:noProof/>
            <w:webHidden/>
          </w:rPr>
          <w:instrText xml:space="preserve"> PAGEREF _Toc57584107 \h </w:instrText>
        </w:r>
        <w:r>
          <w:rPr>
            <w:noProof/>
            <w:webHidden/>
          </w:rPr>
        </w:r>
        <w:r>
          <w:rPr>
            <w:noProof/>
            <w:webHidden/>
          </w:rPr>
          <w:fldChar w:fldCharType="separate"/>
        </w:r>
        <w:r>
          <w:rPr>
            <w:noProof/>
            <w:webHidden/>
          </w:rPr>
          <w:t>10</w:t>
        </w:r>
        <w:r>
          <w:rPr>
            <w:noProof/>
            <w:webHidden/>
          </w:rPr>
          <w:fldChar w:fldCharType="end"/>
        </w:r>
      </w:hyperlink>
    </w:p>
    <w:p w14:paraId="23386A64" w14:textId="7D674CE3" w:rsidR="00F93DE0" w:rsidRDefault="00F93DE0">
      <w:pPr>
        <w:pStyle w:val="TOC2"/>
        <w:rPr>
          <w:rFonts w:asciiTheme="minorHAnsi" w:eastAsiaTheme="minorEastAsia" w:hAnsiTheme="minorHAnsi" w:cstheme="minorBidi"/>
          <w:noProof/>
          <w:sz w:val="22"/>
          <w:szCs w:val="22"/>
        </w:rPr>
      </w:pPr>
      <w:hyperlink w:anchor="_Toc57584108" w:history="1">
        <w:r w:rsidRPr="00135210">
          <w:rPr>
            <w:rStyle w:val="Hyperlink"/>
            <w:noProof/>
          </w:rPr>
          <w:t>2.2 Hướng dẫn cài đặt thư viện và sử dụng chương trình</w:t>
        </w:r>
        <w:r>
          <w:rPr>
            <w:noProof/>
            <w:webHidden/>
          </w:rPr>
          <w:tab/>
        </w:r>
        <w:r>
          <w:rPr>
            <w:noProof/>
            <w:webHidden/>
          </w:rPr>
          <w:fldChar w:fldCharType="begin"/>
        </w:r>
        <w:r>
          <w:rPr>
            <w:noProof/>
            <w:webHidden/>
          </w:rPr>
          <w:instrText xml:space="preserve"> PAGEREF _Toc57584108 \h </w:instrText>
        </w:r>
        <w:r>
          <w:rPr>
            <w:noProof/>
            <w:webHidden/>
          </w:rPr>
        </w:r>
        <w:r>
          <w:rPr>
            <w:noProof/>
            <w:webHidden/>
          </w:rPr>
          <w:fldChar w:fldCharType="separate"/>
        </w:r>
        <w:r>
          <w:rPr>
            <w:noProof/>
            <w:webHidden/>
          </w:rPr>
          <w:t>11</w:t>
        </w:r>
        <w:r>
          <w:rPr>
            <w:noProof/>
            <w:webHidden/>
          </w:rPr>
          <w:fldChar w:fldCharType="end"/>
        </w:r>
      </w:hyperlink>
    </w:p>
    <w:p w14:paraId="46564702" w14:textId="53DF56E5" w:rsidR="00F93DE0" w:rsidRDefault="00F93DE0">
      <w:pPr>
        <w:pStyle w:val="TOC1"/>
        <w:rPr>
          <w:rFonts w:asciiTheme="minorHAnsi" w:eastAsiaTheme="minorEastAsia" w:hAnsiTheme="minorHAnsi" w:cstheme="minorBidi"/>
          <w:noProof/>
          <w:sz w:val="22"/>
          <w:szCs w:val="22"/>
        </w:rPr>
      </w:pPr>
      <w:hyperlink w:anchor="_Toc57584109" w:history="1">
        <w:r w:rsidRPr="00135210">
          <w:rPr>
            <w:rStyle w:val="Hyperlink"/>
            <w:noProof/>
          </w:rPr>
          <w:t>CHƯƠNG 3 – Tổng kết</w:t>
        </w:r>
        <w:r>
          <w:rPr>
            <w:noProof/>
            <w:webHidden/>
          </w:rPr>
          <w:tab/>
        </w:r>
        <w:r>
          <w:rPr>
            <w:noProof/>
            <w:webHidden/>
          </w:rPr>
          <w:fldChar w:fldCharType="begin"/>
        </w:r>
        <w:r>
          <w:rPr>
            <w:noProof/>
            <w:webHidden/>
          </w:rPr>
          <w:instrText xml:space="preserve"> PAGEREF _Toc57584109 \h </w:instrText>
        </w:r>
        <w:r>
          <w:rPr>
            <w:noProof/>
            <w:webHidden/>
          </w:rPr>
        </w:r>
        <w:r>
          <w:rPr>
            <w:noProof/>
            <w:webHidden/>
          </w:rPr>
          <w:fldChar w:fldCharType="separate"/>
        </w:r>
        <w:r>
          <w:rPr>
            <w:noProof/>
            <w:webHidden/>
          </w:rPr>
          <w:t>12</w:t>
        </w:r>
        <w:r>
          <w:rPr>
            <w:noProof/>
            <w:webHidden/>
          </w:rPr>
          <w:fldChar w:fldCharType="end"/>
        </w:r>
      </w:hyperlink>
    </w:p>
    <w:p w14:paraId="76EEF8E8" w14:textId="07706EDD" w:rsidR="00F93DE0" w:rsidRDefault="00F93DE0">
      <w:pPr>
        <w:pStyle w:val="TOC2"/>
        <w:rPr>
          <w:rFonts w:asciiTheme="minorHAnsi" w:eastAsiaTheme="minorEastAsia" w:hAnsiTheme="minorHAnsi" w:cstheme="minorBidi"/>
          <w:noProof/>
          <w:sz w:val="22"/>
          <w:szCs w:val="22"/>
        </w:rPr>
      </w:pPr>
      <w:hyperlink w:anchor="_Toc57584110" w:history="1">
        <w:r w:rsidRPr="00135210">
          <w:rPr>
            <w:rStyle w:val="Hyperlink"/>
            <w:noProof/>
          </w:rPr>
          <w:t>3.1 Ưu điểm</w:t>
        </w:r>
        <w:r>
          <w:rPr>
            <w:noProof/>
            <w:webHidden/>
          </w:rPr>
          <w:tab/>
        </w:r>
        <w:r>
          <w:rPr>
            <w:noProof/>
            <w:webHidden/>
          </w:rPr>
          <w:fldChar w:fldCharType="begin"/>
        </w:r>
        <w:r>
          <w:rPr>
            <w:noProof/>
            <w:webHidden/>
          </w:rPr>
          <w:instrText xml:space="preserve"> PAGEREF _Toc57584110 \h </w:instrText>
        </w:r>
        <w:r>
          <w:rPr>
            <w:noProof/>
            <w:webHidden/>
          </w:rPr>
        </w:r>
        <w:r>
          <w:rPr>
            <w:noProof/>
            <w:webHidden/>
          </w:rPr>
          <w:fldChar w:fldCharType="separate"/>
        </w:r>
        <w:r>
          <w:rPr>
            <w:noProof/>
            <w:webHidden/>
          </w:rPr>
          <w:t>12</w:t>
        </w:r>
        <w:r>
          <w:rPr>
            <w:noProof/>
            <w:webHidden/>
          </w:rPr>
          <w:fldChar w:fldCharType="end"/>
        </w:r>
      </w:hyperlink>
    </w:p>
    <w:p w14:paraId="48CFCCAC" w14:textId="2E6B911C" w:rsidR="00F93DE0" w:rsidRDefault="00F93DE0">
      <w:pPr>
        <w:pStyle w:val="TOC2"/>
        <w:rPr>
          <w:rFonts w:asciiTheme="minorHAnsi" w:eastAsiaTheme="minorEastAsia" w:hAnsiTheme="minorHAnsi" w:cstheme="minorBidi"/>
          <w:noProof/>
          <w:sz w:val="22"/>
          <w:szCs w:val="22"/>
        </w:rPr>
      </w:pPr>
      <w:hyperlink w:anchor="_Toc57584111" w:history="1">
        <w:r w:rsidRPr="00135210">
          <w:rPr>
            <w:rStyle w:val="Hyperlink"/>
            <w:noProof/>
          </w:rPr>
          <w:t>3.2 Hạn chế và phương hướng phát triển</w:t>
        </w:r>
        <w:r>
          <w:rPr>
            <w:noProof/>
            <w:webHidden/>
          </w:rPr>
          <w:tab/>
        </w:r>
        <w:r>
          <w:rPr>
            <w:noProof/>
            <w:webHidden/>
          </w:rPr>
          <w:fldChar w:fldCharType="begin"/>
        </w:r>
        <w:r>
          <w:rPr>
            <w:noProof/>
            <w:webHidden/>
          </w:rPr>
          <w:instrText xml:space="preserve"> PAGEREF _Toc57584111 \h </w:instrText>
        </w:r>
        <w:r>
          <w:rPr>
            <w:noProof/>
            <w:webHidden/>
          </w:rPr>
        </w:r>
        <w:r>
          <w:rPr>
            <w:noProof/>
            <w:webHidden/>
          </w:rPr>
          <w:fldChar w:fldCharType="separate"/>
        </w:r>
        <w:r>
          <w:rPr>
            <w:noProof/>
            <w:webHidden/>
          </w:rPr>
          <w:t>12</w:t>
        </w:r>
        <w:r>
          <w:rPr>
            <w:noProof/>
            <w:webHidden/>
          </w:rPr>
          <w:fldChar w:fldCharType="end"/>
        </w:r>
      </w:hyperlink>
    </w:p>
    <w:p w14:paraId="39B1C1F6" w14:textId="43EF0884" w:rsidR="00C75086" w:rsidRDefault="00C75086">
      <w:pPr>
        <w:spacing w:after="200" w:line="276" w:lineRule="auto"/>
        <w:rPr>
          <w:sz w:val="26"/>
          <w:szCs w:val="26"/>
        </w:rPr>
      </w:pPr>
      <w:r>
        <w:rPr>
          <w:sz w:val="26"/>
          <w:szCs w:val="26"/>
        </w:rPr>
        <w:fldChar w:fldCharType="end"/>
      </w:r>
    </w:p>
    <w:p w14:paraId="76AEB69D" w14:textId="66F10BC8" w:rsidR="00EC021E" w:rsidRDefault="00EC021E">
      <w:pPr>
        <w:spacing w:after="200" w:line="276" w:lineRule="auto"/>
        <w:rPr>
          <w:sz w:val="26"/>
          <w:szCs w:val="26"/>
        </w:rPr>
      </w:pPr>
    </w:p>
    <w:p w14:paraId="55EC9F20" w14:textId="248484DD" w:rsidR="00EC021E" w:rsidRDefault="00EC021E">
      <w:pPr>
        <w:spacing w:after="200" w:line="276" w:lineRule="auto"/>
        <w:rPr>
          <w:sz w:val="26"/>
          <w:szCs w:val="26"/>
        </w:rPr>
      </w:pPr>
    </w:p>
    <w:p w14:paraId="0AE9D8F2" w14:textId="77777777" w:rsidR="00A37DA3" w:rsidRDefault="00A37DA3">
      <w:pPr>
        <w:spacing w:after="200" w:line="276" w:lineRule="auto"/>
        <w:rPr>
          <w:sz w:val="26"/>
          <w:szCs w:val="26"/>
        </w:rPr>
      </w:pPr>
    </w:p>
    <w:p w14:paraId="15EFE27A" w14:textId="4D0F9FF0" w:rsidR="00EC021E" w:rsidRDefault="00EC021E">
      <w:pPr>
        <w:spacing w:after="200" w:line="276" w:lineRule="auto"/>
        <w:rPr>
          <w:sz w:val="26"/>
          <w:szCs w:val="26"/>
        </w:rPr>
      </w:pPr>
    </w:p>
    <w:p w14:paraId="55C686C1" w14:textId="7B0E81FA" w:rsidR="00EC021E" w:rsidRDefault="00EC021E" w:rsidP="00EC021E">
      <w:pPr>
        <w:tabs>
          <w:tab w:val="center" w:pos="6379"/>
        </w:tabs>
        <w:spacing w:after="200" w:line="276" w:lineRule="auto"/>
        <w:jc w:val="center"/>
        <w:rPr>
          <w:b/>
          <w:sz w:val="32"/>
          <w:szCs w:val="32"/>
        </w:rPr>
      </w:pPr>
      <w:r>
        <w:rPr>
          <w:b/>
          <w:sz w:val="32"/>
          <w:szCs w:val="32"/>
        </w:rPr>
        <w:lastRenderedPageBreak/>
        <w:t>DANH MỤC HÌNH ẢNH</w:t>
      </w:r>
    </w:p>
    <w:p w14:paraId="6B7788EF" w14:textId="77777777" w:rsidR="00EC021E" w:rsidRDefault="00EC021E">
      <w:pPr>
        <w:spacing w:after="200" w:line="276" w:lineRule="auto"/>
        <w:rPr>
          <w:sz w:val="26"/>
          <w:szCs w:val="26"/>
        </w:rPr>
      </w:pPr>
    </w:p>
    <w:p w14:paraId="2DA99DD4" w14:textId="5676C7F8" w:rsidR="00F93DE0" w:rsidRDefault="00EC021E">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7584083" w:history="1">
        <w:r w:rsidR="00F93DE0" w:rsidRPr="00A02442">
          <w:rPr>
            <w:rStyle w:val="Hyperlink"/>
            <w:noProof/>
          </w:rPr>
          <w:t>Hình 1. Giao diện chính của chương trình</w:t>
        </w:r>
        <w:r w:rsidR="00F93DE0">
          <w:rPr>
            <w:noProof/>
            <w:webHidden/>
          </w:rPr>
          <w:tab/>
        </w:r>
        <w:r w:rsidR="00F93DE0">
          <w:rPr>
            <w:noProof/>
            <w:webHidden/>
          </w:rPr>
          <w:fldChar w:fldCharType="begin"/>
        </w:r>
        <w:r w:rsidR="00F93DE0">
          <w:rPr>
            <w:noProof/>
            <w:webHidden/>
          </w:rPr>
          <w:instrText xml:space="preserve"> PAGEREF _Toc57584083 \h </w:instrText>
        </w:r>
        <w:r w:rsidR="00F93DE0">
          <w:rPr>
            <w:noProof/>
            <w:webHidden/>
          </w:rPr>
        </w:r>
        <w:r w:rsidR="00F93DE0">
          <w:rPr>
            <w:noProof/>
            <w:webHidden/>
          </w:rPr>
          <w:fldChar w:fldCharType="separate"/>
        </w:r>
        <w:r w:rsidR="00F93DE0">
          <w:rPr>
            <w:noProof/>
            <w:webHidden/>
          </w:rPr>
          <w:t>5</w:t>
        </w:r>
        <w:r w:rsidR="00F93DE0">
          <w:rPr>
            <w:noProof/>
            <w:webHidden/>
          </w:rPr>
          <w:fldChar w:fldCharType="end"/>
        </w:r>
      </w:hyperlink>
    </w:p>
    <w:p w14:paraId="5F18AAC6" w14:textId="0A934712"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4" w:history="1">
        <w:r w:rsidRPr="00A02442">
          <w:rPr>
            <w:rStyle w:val="Hyperlink"/>
            <w:noProof/>
          </w:rPr>
          <w:t>Hình 2. Minh họa cho kết quả chức năng biến đổi không gian màu</w:t>
        </w:r>
        <w:r>
          <w:rPr>
            <w:noProof/>
            <w:webHidden/>
          </w:rPr>
          <w:tab/>
        </w:r>
        <w:r>
          <w:rPr>
            <w:noProof/>
            <w:webHidden/>
          </w:rPr>
          <w:fldChar w:fldCharType="begin"/>
        </w:r>
        <w:r>
          <w:rPr>
            <w:noProof/>
            <w:webHidden/>
          </w:rPr>
          <w:instrText xml:space="preserve"> PAGEREF _Toc57584084 \h </w:instrText>
        </w:r>
        <w:r>
          <w:rPr>
            <w:noProof/>
            <w:webHidden/>
          </w:rPr>
        </w:r>
        <w:r>
          <w:rPr>
            <w:noProof/>
            <w:webHidden/>
          </w:rPr>
          <w:fldChar w:fldCharType="separate"/>
        </w:r>
        <w:r>
          <w:rPr>
            <w:noProof/>
            <w:webHidden/>
          </w:rPr>
          <w:t>6</w:t>
        </w:r>
        <w:r>
          <w:rPr>
            <w:noProof/>
            <w:webHidden/>
          </w:rPr>
          <w:fldChar w:fldCharType="end"/>
        </w:r>
      </w:hyperlink>
    </w:p>
    <w:p w14:paraId="505C6930" w14:textId="676198F8"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5" w:history="1">
        <w:r w:rsidRPr="00A02442">
          <w:rPr>
            <w:rStyle w:val="Hyperlink"/>
            <w:noProof/>
          </w:rPr>
          <w:t>Hình 3. Kết quả của phép biến đổi không gian màu RGB sang HSV</w:t>
        </w:r>
        <w:r>
          <w:rPr>
            <w:noProof/>
            <w:webHidden/>
          </w:rPr>
          <w:tab/>
        </w:r>
        <w:r>
          <w:rPr>
            <w:noProof/>
            <w:webHidden/>
          </w:rPr>
          <w:fldChar w:fldCharType="begin"/>
        </w:r>
        <w:r>
          <w:rPr>
            <w:noProof/>
            <w:webHidden/>
          </w:rPr>
          <w:instrText xml:space="preserve"> PAGEREF _Toc57584085 \h </w:instrText>
        </w:r>
        <w:r>
          <w:rPr>
            <w:noProof/>
            <w:webHidden/>
          </w:rPr>
        </w:r>
        <w:r>
          <w:rPr>
            <w:noProof/>
            <w:webHidden/>
          </w:rPr>
          <w:fldChar w:fldCharType="separate"/>
        </w:r>
        <w:r>
          <w:rPr>
            <w:noProof/>
            <w:webHidden/>
          </w:rPr>
          <w:t>6</w:t>
        </w:r>
        <w:r>
          <w:rPr>
            <w:noProof/>
            <w:webHidden/>
          </w:rPr>
          <w:fldChar w:fldCharType="end"/>
        </w:r>
      </w:hyperlink>
    </w:p>
    <w:p w14:paraId="043C2890" w14:textId="14F073C3"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6" w:history="1">
        <w:r w:rsidRPr="00A02442">
          <w:rPr>
            <w:rStyle w:val="Hyperlink"/>
            <w:noProof/>
          </w:rPr>
          <w:t>Hình 4. Ba phương pháp biến đổi không gian màu RGB sang Gray</w:t>
        </w:r>
        <w:r>
          <w:rPr>
            <w:noProof/>
            <w:webHidden/>
          </w:rPr>
          <w:tab/>
        </w:r>
        <w:r>
          <w:rPr>
            <w:noProof/>
            <w:webHidden/>
          </w:rPr>
          <w:fldChar w:fldCharType="begin"/>
        </w:r>
        <w:r>
          <w:rPr>
            <w:noProof/>
            <w:webHidden/>
          </w:rPr>
          <w:instrText xml:space="preserve"> PAGEREF _Toc57584086 \h </w:instrText>
        </w:r>
        <w:r>
          <w:rPr>
            <w:noProof/>
            <w:webHidden/>
          </w:rPr>
        </w:r>
        <w:r>
          <w:rPr>
            <w:noProof/>
            <w:webHidden/>
          </w:rPr>
          <w:fldChar w:fldCharType="separate"/>
        </w:r>
        <w:r>
          <w:rPr>
            <w:noProof/>
            <w:webHidden/>
          </w:rPr>
          <w:t>7</w:t>
        </w:r>
        <w:r>
          <w:rPr>
            <w:noProof/>
            <w:webHidden/>
          </w:rPr>
          <w:fldChar w:fldCharType="end"/>
        </w:r>
      </w:hyperlink>
    </w:p>
    <w:p w14:paraId="12ECD2CA" w14:textId="648168C1"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7" w:history="1">
        <w:r w:rsidRPr="00A02442">
          <w:rPr>
            <w:rStyle w:val="Hyperlink"/>
            <w:noProof/>
          </w:rPr>
          <w:t>Hình 5. Giao diện lựa chọn góc độ xoay ảnh</w:t>
        </w:r>
        <w:r>
          <w:rPr>
            <w:noProof/>
            <w:webHidden/>
          </w:rPr>
          <w:tab/>
        </w:r>
        <w:r>
          <w:rPr>
            <w:noProof/>
            <w:webHidden/>
          </w:rPr>
          <w:fldChar w:fldCharType="begin"/>
        </w:r>
        <w:r>
          <w:rPr>
            <w:noProof/>
            <w:webHidden/>
          </w:rPr>
          <w:instrText xml:space="preserve"> PAGEREF _Toc57584087 \h </w:instrText>
        </w:r>
        <w:r>
          <w:rPr>
            <w:noProof/>
            <w:webHidden/>
          </w:rPr>
        </w:r>
        <w:r>
          <w:rPr>
            <w:noProof/>
            <w:webHidden/>
          </w:rPr>
          <w:fldChar w:fldCharType="separate"/>
        </w:r>
        <w:r>
          <w:rPr>
            <w:noProof/>
            <w:webHidden/>
          </w:rPr>
          <w:t>7</w:t>
        </w:r>
        <w:r>
          <w:rPr>
            <w:noProof/>
            <w:webHidden/>
          </w:rPr>
          <w:fldChar w:fldCharType="end"/>
        </w:r>
      </w:hyperlink>
    </w:p>
    <w:p w14:paraId="225F44E2" w14:textId="5A1DF972"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8" w:history="1">
        <w:r w:rsidRPr="00A02442">
          <w:rPr>
            <w:rStyle w:val="Hyperlink"/>
            <w:noProof/>
          </w:rPr>
          <w:t>Hình 6. Các phép toán logical</w:t>
        </w:r>
        <w:r>
          <w:rPr>
            <w:noProof/>
            <w:webHidden/>
          </w:rPr>
          <w:tab/>
        </w:r>
        <w:r>
          <w:rPr>
            <w:noProof/>
            <w:webHidden/>
          </w:rPr>
          <w:fldChar w:fldCharType="begin"/>
        </w:r>
        <w:r>
          <w:rPr>
            <w:noProof/>
            <w:webHidden/>
          </w:rPr>
          <w:instrText xml:space="preserve"> PAGEREF _Toc57584088 \h </w:instrText>
        </w:r>
        <w:r>
          <w:rPr>
            <w:noProof/>
            <w:webHidden/>
          </w:rPr>
        </w:r>
        <w:r>
          <w:rPr>
            <w:noProof/>
            <w:webHidden/>
          </w:rPr>
          <w:fldChar w:fldCharType="separate"/>
        </w:r>
        <w:r>
          <w:rPr>
            <w:noProof/>
            <w:webHidden/>
          </w:rPr>
          <w:t>8</w:t>
        </w:r>
        <w:r>
          <w:rPr>
            <w:noProof/>
            <w:webHidden/>
          </w:rPr>
          <w:fldChar w:fldCharType="end"/>
        </w:r>
      </w:hyperlink>
    </w:p>
    <w:p w14:paraId="3BE2601A" w14:textId="1D85ACFC"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89" w:history="1">
        <w:r w:rsidRPr="00A02442">
          <w:rPr>
            <w:rStyle w:val="Hyperlink"/>
            <w:noProof/>
          </w:rPr>
          <w:t>Hình 7. Giao diện chọn chức năng xử lý hình thái</w:t>
        </w:r>
        <w:r>
          <w:rPr>
            <w:noProof/>
            <w:webHidden/>
          </w:rPr>
          <w:tab/>
        </w:r>
        <w:r>
          <w:rPr>
            <w:noProof/>
            <w:webHidden/>
          </w:rPr>
          <w:fldChar w:fldCharType="begin"/>
        </w:r>
        <w:r>
          <w:rPr>
            <w:noProof/>
            <w:webHidden/>
          </w:rPr>
          <w:instrText xml:space="preserve"> PAGEREF _Toc57584089 \h </w:instrText>
        </w:r>
        <w:r>
          <w:rPr>
            <w:noProof/>
            <w:webHidden/>
          </w:rPr>
        </w:r>
        <w:r>
          <w:rPr>
            <w:noProof/>
            <w:webHidden/>
          </w:rPr>
          <w:fldChar w:fldCharType="separate"/>
        </w:r>
        <w:r>
          <w:rPr>
            <w:noProof/>
            <w:webHidden/>
          </w:rPr>
          <w:t>9</w:t>
        </w:r>
        <w:r>
          <w:rPr>
            <w:noProof/>
            <w:webHidden/>
          </w:rPr>
          <w:fldChar w:fldCharType="end"/>
        </w:r>
      </w:hyperlink>
    </w:p>
    <w:p w14:paraId="768DA2A7" w14:textId="2DB1082B" w:rsidR="00F93DE0" w:rsidRDefault="00F93DE0">
      <w:pPr>
        <w:pStyle w:val="TableofFigures"/>
        <w:tabs>
          <w:tab w:val="right" w:leader="dot" w:pos="9111"/>
        </w:tabs>
        <w:rPr>
          <w:rFonts w:asciiTheme="minorHAnsi" w:eastAsiaTheme="minorEastAsia" w:hAnsiTheme="minorHAnsi" w:cstheme="minorBidi"/>
          <w:noProof/>
          <w:sz w:val="22"/>
          <w:szCs w:val="22"/>
        </w:rPr>
      </w:pPr>
      <w:hyperlink w:anchor="_Toc57584090" w:history="1">
        <w:r w:rsidRPr="00A02442">
          <w:rPr>
            <w:rStyle w:val="Hyperlink"/>
            <w:noProof/>
          </w:rPr>
          <w:t>Hình 8. Các thư viện được import trong chương trình</w:t>
        </w:r>
        <w:r>
          <w:rPr>
            <w:noProof/>
            <w:webHidden/>
          </w:rPr>
          <w:tab/>
        </w:r>
        <w:r>
          <w:rPr>
            <w:noProof/>
            <w:webHidden/>
          </w:rPr>
          <w:fldChar w:fldCharType="begin"/>
        </w:r>
        <w:r>
          <w:rPr>
            <w:noProof/>
            <w:webHidden/>
          </w:rPr>
          <w:instrText xml:space="preserve"> PAGEREF _Toc57584090 \h </w:instrText>
        </w:r>
        <w:r>
          <w:rPr>
            <w:noProof/>
            <w:webHidden/>
          </w:rPr>
        </w:r>
        <w:r>
          <w:rPr>
            <w:noProof/>
            <w:webHidden/>
          </w:rPr>
          <w:fldChar w:fldCharType="separate"/>
        </w:r>
        <w:r>
          <w:rPr>
            <w:noProof/>
            <w:webHidden/>
          </w:rPr>
          <w:t>11</w:t>
        </w:r>
        <w:r>
          <w:rPr>
            <w:noProof/>
            <w:webHidden/>
          </w:rPr>
          <w:fldChar w:fldCharType="end"/>
        </w:r>
      </w:hyperlink>
    </w:p>
    <w:p w14:paraId="736AC5BE" w14:textId="41D5444A" w:rsidR="007E6AB9" w:rsidRDefault="00EC021E">
      <w:pPr>
        <w:spacing w:after="200" w:line="276" w:lineRule="auto"/>
        <w:rPr>
          <w:sz w:val="26"/>
          <w:szCs w:val="26"/>
        </w:rPr>
      </w:pPr>
      <w:r>
        <w:rPr>
          <w:sz w:val="26"/>
          <w:szCs w:val="26"/>
        </w:rPr>
        <w:fldChar w:fldCharType="end"/>
      </w:r>
      <w:r w:rsidR="007E6AB9">
        <w:rPr>
          <w:sz w:val="26"/>
          <w:szCs w:val="26"/>
        </w:rPr>
        <w:br w:type="page"/>
      </w:r>
    </w:p>
    <w:p w14:paraId="7534AAD9" w14:textId="51A616A0" w:rsidR="00791EED" w:rsidRDefault="007E6AB9" w:rsidP="00DB3032">
      <w:pPr>
        <w:tabs>
          <w:tab w:val="center" w:pos="6379"/>
        </w:tabs>
        <w:spacing w:after="200" w:line="276" w:lineRule="auto"/>
        <w:jc w:val="center"/>
        <w:rPr>
          <w:b/>
          <w:sz w:val="32"/>
          <w:szCs w:val="32"/>
        </w:rPr>
      </w:pPr>
      <w:r>
        <w:rPr>
          <w:b/>
          <w:sz w:val="32"/>
          <w:szCs w:val="32"/>
        </w:rPr>
        <w:lastRenderedPageBreak/>
        <w:t xml:space="preserve">DANH MỤC KÍ HIỆU VÀ </w:t>
      </w:r>
      <w:r w:rsidR="008C5CE0">
        <w:rPr>
          <w:b/>
          <w:sz w:val="32"/>
          <w:szCs w:val="32"/>
        </w:rPr>
        <w:t>TÊN BIẾN, TÊN HÀM</w:t>
      </w:r>
    </w:p>
    <w:p w14:paraId="07F1048C" w14:textId="77777777" w:rsidR="00DB3032" w:rsidRPr="00DB3032" w:rsidRDefault="00DB3032" w:rsidP="00DB3032">
      <w:pPr>
        <w:tabs>
          <w:tab w:val="center" w:pos="6379"/>
        </w:tabs>
        <w:spacing w:after="200" w:line="276" w:lineRule="auto"/>
        <w:jc w:val="center"/>
        <w:rPr>
          <w:b/>
          <w:sz w:val="32"/>
          <w:szCs w:val="32"/>
        </w:rPr>
      </w:pPr>
    </w:p>
    <w:p w14:paraId="008B3F65" w14:textId="11265AB1" w:rsidR="00791EED" w:rsidRPr="00791EED" w:rsidRDefault="00791EED" w:rsidP="00791EED">
      <w:pPr>
        <w:spacing w:before="60" w:after="60" w:line="276" w:lineRule="auto"/>
        <w:jc w:val="both"/>
        <w:rPr>
          <w:b/>
          <w:sz w:val="28"/>
        </w:rPr>
      </w:pPr>
      <w:r w:rsidRPr="00791EED">
        <w:rPr>
          <w:b/>
          <w:sz w:val="28"/>
        </w:rPr>
        <w:t xml:space="preserve">CÁC </w:t>
      </w:r>
      <w:r w:rsidR="008C5CE0">
        <w:rPr>
          <w:b/>
          <w:sz w:val="28"/>
        </w:rPr>
        <w:t>KÍ HIỆU</w:t>
      </w:r>
    </w:p>
    <w:p w14:paraId="48184A0F" w14:textId="22C4F276" w:rsidR="00DD5074" w:rsidRPr="00DB3032" w:rsidRDefault="00DD5074" w:rsidP="00DD5074">
      <w:pPr>
        <w:tabs>
          <w:tab w:val="center" w:pos="6379"/>
        </w:tabs>
        <w:spacing w:after="200" w:line="276" w:lineRule="auto"/>
        <w:jc w:val="center"/>
        <w:rPr>
          <w:b/>
          <w:sz w:val="32"/>
          <w:szCs w:val="32"/>
        </w:rPr>
      </w:pPr>
    </w:p>
    <w:p w14:paraId="66DDF96A" w14:textId="70D68747" w:rsidR="00DD5074" w:rsidRPr="00791EED" w:rsidRDefault="00DD5074" w:rsidP="00DD5074">
      <w:pPr>
        <w:spacing w:before="60" w:after="60" w:line="276" w:lineRule="auto"/>
        <w:jc w:val="both"/>
        <w:rPr>
          <w:b/>
          <w:sz w:val="28"/>
        </w:rPr>
      </w:pPr>
      <w:r w:rsidRPr="00791EED">
        <w:rPr>
          <w:b/>
          <w:sz w:val="28"/>
        </w:rPr>
        <w:t xml:space="preserve">CÁC </w:t>
      </w:r>
      <w:r>
        <w:rPr>
          <w:b/>
          <w:sz w:val="28"/>
        </w:rPr>
        <w:t>TÊM BIẾN</w:t>
      </w:r>
    </w:p>
    <w:p w14:paraId="258E0E1D" w14:textId="77777777" w:rsidR="00DB07D6" w:rsidRPr="003C736E" w:rsidRDefault="00DB07D6" w:rsidP="003C736E">
      <w:pPr>
        <w:pStyle w:val="Nidungvnbn"/>
        <w:rPr>
          <w:shd w:val="clear" w:color="auto" w:fill="FFFFFF"/>
        </w:rPr>
      </w:pPr>
    </w:p>
    <w:p w14:paraId="258E0428" w14:textId="725E0C97" w:rsidR="003C736E" w:rsidRDefault="00DD5074" w:rsidP="00DD5074">
      <w:pPr>
        <w:spacing w:before="60" w:after="60" w:line="276" w:lineRule="auto"/>
        <w:jc w:val="both"/>
        <w:rPr>
          <w:b/>
          <w:sz w:val="28"/>
        </w:rPr>
      </w:pPr>
      <w:r w:rsidRPr="00791EED">
        <w:rPr>
          <w:b/>
          <w:sz w:val="28"/>
        </w:rPr>
        <w:t xml:space="preserve">CÁC </w:t>
      </w:r>
      <w:r>
        <w:rPr>
          <w:b/>
          <w:sz w:val="28"/>
        </w:rPr>
        <w:t>TÊN HÀM</w:t>
      </w:r>
    </w:p>
    <w:p w14:paraId="1D15EE60" w14:textId="77777777" w:rsidR="00DB07D6" w:rsidRPr="00791EED" w:rsidRDefault="00DB07D6" w:rsidP="00DD5074">
      <w:pPr>
        <w:spacing w:before="60" w:after="60" w:line="276" w:lineRule="auto"/>
        <w:jc w:val="both"/>
        <w:rPr>
          <w:b/>
          <w:sz w:val="28"/>
        </w:rPr>
      </w:pPr>
    </w:p>
    <w:p w14:paraId="27FE3933" w14:textId="297B75E5" w:rsidR="00DB07D6" w:rsidRDefault="00DB07D6" w:rsidP="00DB07D6">
      <w:pPr>
        <w:spacing w:after="200" w:line="276" w:lineRule="auto"/>
      </w:pPr>
    </w:p>
    <w:p w14:paraId="00668FDD" w14:textId="73E6C795" w:rsidR="00E348B8" w:rsidRDefault="00E348B8" w:rsidP="00DB07D6">
      <w:pPr>
        <w:spacing w:after="200" w:line="276" w:lineRule="auto"/>
      </w:pPr>
    </w:p>
    <w:p w14:paraId="77838242" w14:textId="5AEEA291" w:rsidR="00E348B8" w:rsidRDefault="00E348B8" w:rsidP="00DB07D6">
      <w:pPr>
        <w:spacing w:after="200" w:line="276" w:lineRule="auto"/>
      </w:pPr>
    </w:p>
    <w:p w14:paraId="0FDF85E5" w14:textId="02B7C019" w:rsidR="00E348B8" w:rsidRDefault="00E348B8" w:rsidP="00DB07D6">
      <w:pPr>
        <w:spacing w:after="200" w:line="276" w:lineRule="auto"/>
      </w:pPr>
    </w:p>
    <w:p w14:paraId="5E512333" w14:textId="0BD11D5C" w:rsidR="00E348B8" w:rsidRDefault="00E348B8" w:rsidP="00DB07D6">
      <w:pPr>
        <w:spacing w:after="200" w:line="276" w:lineRule="auto"/>
      </w:pPr>
    </w:p>
    <w:p w14:paraId="705FF868" w14:textId="719BE82E" w:rsidR="00E348B8" w:rsidRDefault="00E348B8" w:rsidP="00DB07D6">
      <w:pPr>
        <w:spacing w:after="200" w:line="276" w:lineRule="auto"/>
      </w:pPr>
    </w:p>
    <w:p w14:paraId="05270EA5" w14:textId="1DE7A2CF" w:rsidR="00E348B8" w:rsidRDefault="00E348B8" w:rsidP="00DB07D6">
      <w:pPr>
        <w:spacing w:after="200" w:line="276" w:lineRule="auto"/>
      </w:pPr>
    </w:p>
    <w:p w14:paraId="5A5D8F9A" w14:textId="43E91400" w:rsidR="00E348B8" w:rsidRDefault="00E348B8" w:rsidP="00DB07D6">
      <w:pPr>
        <w:spacing w:after="200" w:line="276" w:lineRule="auto"/>
      </w:pPr>
    </w:p>
    <w:p w14:paraId="5FB124CE" w14:textId="3286C759" w:rsidR="00E348B8" w:rsidRDefault="00E348B8" w:rsidP="00DB07D6">
      <w:pPr>
        <w:spacing w:after="200" w:line="276" w:lineRule="auto"/>
      </w:pPr>
    </w:p>
    <w:p w14:paraId="779A709A" w14:textId="7EFC2D05" w:rsidR="00E348B8" w:rsidRDefault="00E348B8" w:rsidP="00DB07D6">
      <w:pPr>
        <w:spacing w:after="200" w:line="276" w:lineRule="auto"/>
      </w:pPr>
    </w:p>
    <w:p w14:paraId="2B582156" w14:textId="44D92FA3" w:rsidR="00E348B8" w:rsidRDefault="00E348B8" w:rsidP="00DB07D6">
      <w:pPr>
        <w:spacing w:after="200" w:line="276" w:lineRule="auto"/>
      </w:pPr>
    </w:p>
    <w:p w14:paraId="5B056B23" w14:textId="3C537C65" w:rsidR="00E348B8" w:rsidRDefault="00E348B8" w:rsidP="00DB07D6">
      <w:pPr>
        <w:spacing w:after="200" w:line="276" w:lineRule="auto"/>
      </w:pPr>
    </w:p>
    <w:p w14:paraId="69D810EC" w14:textId="01CD0070" w:rsidR="00E348B8" w:rsidRDefault="00E348B8" w:rsidP="00DB07D6">
      <w:pPr>
        <w:spacing w:after="200" w:line="276" w:lineRule="auto"/>
      </w:pPr>
    </w:p>
    <w:p w14:paraId="30966EFA" w14:textId="0571E1D0" w:rsidR="00E348B8" w:rsidRDefault="00E348B8" w:rsidP="00DB07D6">
      <w:pPr>
        <w:spacing w:after="200" w:line="276" w:lineRule="auto"/>
      </w:pPr>
    </w:p>
    <w:p w14:paraId="7CF0AE64" w14:textId="527E2E1B" w:rsidR="00E348B8" w:rsidRDefault="00E348B8" w:rsidP="00DB07D6">
      <w:pPr>
        <w:spacing w:after="200" w:line="276" w:lineRule="auto"/>
      </w:pPr>
    </w:p>
    <w:p w14:paraId="4DBB9953" w14:textId="556600CC" w:rsidR="00E348B8" w:rsidRDefault="00E348B8" w:rsidP="00DB07D6">
      <w:pPr>
        <w:spacing w:after="200" w:line="276" w:lineRule="auto"/>
      </w:pPr>
    </w:p>
    <w:p w14:paraId="5F58F1E3" w14:textId="79DC6625" w:rsidR="00E348B8" w:rsidRDefault="00E348B8" w:rsidP="00DB07D6">
      <w:pPr>
        <w:spacing w:after="200" w:line="276" w:lineRule="auto"/>
      </w:pPr>
    </w:p>
    <w:p w14:paraId="06DBE44C" w14:textId="7A7EF621" w:rsidR="00FA13AD" w:rsidRDefault="00FA13AD" w:rsidP="00FA13AD">
      <w:pPr>
        <w:pStyle w:val="Chng"/>
      </w:pPr>
      <w:bookmarkStart w:id="5" w:name="_Toc57584096"/>
      <w:r w:rsidRPr="00880D36">
        <w:t>CHƯƠNG 1</w:t>
      </w:r>
      <w:r>
        <w:t xml:space="preserve"> –</w:t>
      </w:r>
      <w:r w:rsidR="00C03BFC">
        <w:t xml:space="preserve"> </w:t>
      </w:r>
      <w:r w:rsidR="00E348B8">
        <w:t>CÁC CHỨC NĂNG CHÍNH CỦA CHƯƠNG TRÌNH</w:t>
      </w:r>
      <w:bookmarkEnd w:id="5"/>
    </w:p>
    <w:p w14:paraId="73B55881" w14:textId="71F784CC" w:rsidR="00E348B8" w:rsidRDefault="00E348B8" w:rsidP="00E348B8">
      <w:pPr>
        <w:pStyle w:val="Tiumccp1"/>
      </w:pPr>
      <w:bookmarkStart w:id="6" w:name="_Toc57584097"/>
      <w:r>
        <w:t>1.1 Tổng quan</w:t>
      </w:r>
      <w:bookmarkEnd w:id="6"/>
    </w:p>
    <w:p w14:paraId="3FAE8543" w14:textId="220CBE9D" w:rsidR="00E348B8" w:rsidRPr="00826A98" w:rsidRDefault="00E348B8" w:rsidP="00826A98">
      <w:pPr>
        <w:pStyle w:val="Nidungvnbn"/>
      </w:pPr>
      <w:r w:rsidRPr="00826A98">
        <w:t xml:space="preserve">Chương trình được viết bằng Python3 thực hiện các chức năng xử lý ảnh số </w:t>
      </w:r>
      <w:r w:rsidR="00826A98" w:rsidRPr="00826A98">
        <w:t>theo yêu cầu của đề bài, tuy nhiên chưa thể đáp ứng đầy đủ các chức năng theo như yêu cầu mà chỉ có thể hoàn thiện đa số các chức năng chính như sau:</w:t>
      </w:r>
    </w:p>
    <w:p w14:paraId="7C4B8C4B" w14:textId="052301EC" w:rsidR="00E348B8" w:rsidRPr="00826A98" w:rsidRDefault="00E348B8" w:rsidP="00826A98">
      <w:pPr>
        <w:pStyle w:val="Nidungvnbn"/>
      </w:pPr>
      <w:r w:rsidRPr="00826A98">
        <w:t>- Biến đổi không gian màu từ RBG sang HSV, YcbCr, YIQ và ngược lại. Cùng với đó là chức năng đổi không gian màu từ RGB sang Gray theo 3 phương pháp được nêu cụ thể trong đề bài.</w:t>
      </w:r>
    </w:p>
    <w:p w14:paraId="79520690" w14:textId="77777777" w:rsidR="00E348B8" w:rsidRPr="00826A98" w:rsidRDefault="00E348B8" w:rsidP="00826A98">
      <w:pPr>
        <w:pStyle w:val="Nidungvnbn"/>
      </w:pPr>
      <w:r w:rsidRPr="00826A98">
        <w:tab/>
        <w:t>+ Phương pháp 1: 0.299.R + 0.587.G + 0.114.B</w:t>
      </w:r>
    </w:p>
    <w:p w14:paraId="5AD2C31D" w14:textId="77777777" w:rsidR="00E348B8" w:rsidRPr="00826A98" w:rsidRDefault="00E348B8" w:rsidP="00826A98">
      <w:pPr>
        <w:pStyle w:val="Nidungvnbn"/>
      </w:pPr>
      <w:r w:rsidRPr="00826A98">
        <w:tab/>
        <w:t>+ Phương pháp 2: 0.21R + 0.72G + 0.07B</w:t>
      </w:r>
    </w:p>
    <w:p w14:paraId="629412AA" w14:textId="77777777" w:rsidR="00E348B8" w:rsidRPr="00826A98" w:rsidRDefault="00E348B8" w:rsidP="00826A98">
      <w:pPr>
        <w:pStyle w:val="Nidungvnbn"/>
      </w:pPr>
      <w:r w:rsidRPr="00826A98">
        <w:tab/>
        <w:t>+ Phương pháp 3: R + G + B)/3</w:t>
      </w:r>
    </w:p>
    <w:p w14:paraId="10D305C7" w14:textId="4BB09207" w:rsidR="00E348B8" w:rsidRPr="00826A98" w:rsidRDefault="00E348B8" w:rsidP="00826A98">
      <w:pPr>
        <w:pStyle w:val="Nidungvnbn"/>
      </w:pPr>
      <w:r w:rsidRPr="00826A98">
        <w:t xml:space="preserve">- Biến đổi hình học, bao gồm các chức năng như xoay ảnh (Rotation), tịnh tiến (Translation), phóng to, thu nhỏ ảnh (Zoom-in, Zoom-out) </w:t>
      </w:r>
    </w:p>
    <w:p w14:paraId="167BD9A5" w14:textId="0D8BE81A" w:rsidR="00E348B8" w:rsidRPr="00826A98" w:rsidRDefault="00E348B8" w:rsidP="00826A98">
      <w:pPr>
        <w:pStyle w:val="Nidungvnbn"/>
      </w:pPr>
      <w:r w:rsidRPr="00826A98">
        <w:t>- Các phép toán trên Histogram như Histogram Equalization, Histogram Matching</w:t>
      </w:r>
    </w:p>
    <w:p w14:paraId="0E6299E3" w14:textId="3E7B9DA8" w:rsidR="00E348B8" w:rsidRPr="00826A98" w:rsidRDefault="00E348B8" w:rsidP="00826A98">
      <w:pPr>
        <w:pStyle w:val="Nidungvnbn"/>
      </w:pPr>
      <w:r w:rsidRPr="00826A98">
        <w:t>- Morphological operations, cụ thể bao gồm các phép tính OR, AND, NOT, XOR; xử lý hình thái ảnh như Erosion, Dilate, Boundary Extraction, Morphological Gradient, Closing, Opening, Top-Hat, Black-Hat.</w:t>
      </w:r>
    </w:p>
    <w:p w14:paraId="4E98FE78" w14:textId="5A43F653" w:rsidR="00E348B8" w:rsidRPr="00826A98" w:rsidRDefault="00E348B8" w:rsidP="00826A98">
      <w:pPr>
        <w:pStyle w:val="Nidungvnbn"/>
      </w:pPr>
      <w:r w:rsidRPr="00826A98">
        <w:t>- Các thuật toán làm mịn ảnh bao gồm Mean filter, Median filter, Min filter, Max filter, Midpoint filter và Gaussian filter</w:t>
      </w:r>
    </w:p>
    <w:p w14:paraId="2DC502A6" w14:textId="56F2D982" w:rsidR="00E348B8" w:rsidRPr="00826A98" w:rsidRDefault="00E348B8" w:rsidP="00826A98">
      <w:pPr>
        <w:pStyle w:val="Nidungvnbn"/>
      </w:pPr>
      <w:r w:rsidRPr="00826A98">
        <w:t xml:space="preserve">- Chức năng phát hiện cạnh của ảnh theo phương pháp Sobel filter và Prewitt filter </w:t>
      </w:r>
    </w:p>
    <w:p w14:paraId="2FB5B63D" w14:textId="180BCF0B" w:rsidR="00826A98" w:rsidRPr="00826A98" w:rsidRDefault="00826A98" w:rsidP="00826A98">
      <w:pPr>
        <w:pStyle w:val="Nidungvnbn"/>
      </w:pPr>
      <w:r w:rsidRPr="00826A98">
        <w:t>- Chức năng phân đoạn ảnh sử dụng The global thresholding</w:t>
      </w:r>
    </w:p>
    <w:p w14:paraId="1812A08E" w14:textId="3A7B4ECE" w:rsidR="00826A98" w:rsidRPr="00826A98" w:rsidRDefault="00826A98" w:rsidP="00826A98">
      <w:pPr>
        <w:pStyle w:val="Nidungvnbn"/>
      </w:pPr>
      <w:r w:rsidRPr="00826A98">
        <w:t>Giao diện chính của chương trình như sau:</w:t>
      </w:r>
    </w:p>
    <w:p w14:paraId="07176233" w14:textId="77777777" w:rsidR="00826A98" w:rsidRDefault="00826A98" w:rsidP="00826A98">
      <w:pPr>
        <w:pStyle w:val="Caption"/>
        <w:keepNext/>
      </w:pPr>
      <w:r>
        <w:rPr>
          <w:noProof/>
        </w:rPr>
        <w:lastRenderedPageBreak/>
        <w:drawing>
          <wp:inline distT="0" distB="0" distL="0" distR="0" wp14:anchorId="3AFE5D1F" wp14:editId="44976817">
            <wp:extent cx="5791835" cy="499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4996180"/>
                    </a:xfrm>
                    <a:prstGeom prst="rect">
                      <a:avLst/>
                    </a:prstGeom>
                  </pic:spPr>
                </pic:pic>
              </a:graphicData>
            </a:graphic>
          </wp:inline>
        </w:drawing>
      </w:r>
    </w:p>
    <w:p w14:paraId="278B0DDA" w14:textId="0F2B85DB" w:rsidR="00826A98" w:rsidRDefault="00826A98" w:rsidP="00826A98">
      <w:pPr>
        <w:pStyle w:val="Caption"/>
      </w:pPr>
      <w:bookmarkStart w:id="7" w:name="_Toc57584083"/>
      <w:r>
        <w:t xml:space="preserve">Hình </w:t>
      </w:r>
      <w:fldSimple w:instr=" SEQ Hình \* ARABIC ">
        <w:r w:rsidR="00CF475C">
          <w:rPr>
            <w:noProof/>
          </w:rPr>
          <w:t>1</w:t>
        </w:r>
      </w:fldSimple>
      <w:r>
        <w:t>. Giao diện chính của chương trình</w:t>
      </w:r>
      <w:bookmarkEnd w:id="7"/>
    </w:p>
    <w:p w14:paraId="3236A2A2" w14:textId="0C0DEA2D" w:rsidR="00826A98" w:rsidRDefault="00826A98" w:rsidP="00826A98"/>
    <w:p w14:paraId="0CDD82BD" w14:textId="2ED51DE8" w:rsidR="00826A98" w:rsidRDefault="00826A98" w:rsidP="00826A98">
      <w:pPr>
        <w:pStyle w:val="Tiumccp1"/>
      </w:pPr>
      <w:bookmarkStart w:id="8" w:name="_Toc57584098"/>
      <w:r>
        <w:t>1.2 Chức năng biến đổi không gian màu</w:t>
      </w:r>
      <w:bookmarkEnd w:id="8"/>
    </w:p>
    <w:p w14:paraId="40E90DF2" w14:textId="719A308A" w:rsidR="00826A98" w:rsidRDefault="00826A98" w:rsidP="00826A98">
      <w:pPr>
        <w:pStyle w:val="Nidungvnbn"/>
      </w:pPr>
      <w:r>
        <w:t>Đối với chức năng này, người dùng chỉ cần ấn chọn vào các nút tương ứng sẽ thấy được kết quả của từng phép biến đổi không gian màu. Ảnh input sẽ được chọn là ảnh ex2.png được gửi kèm với bài báo cáo và chương trình. Dưới đây là một kết quả của phép biến đổi không gian màu từ RGB sang YCbCr:</w:t>
      </w:r>
    </w:p>
    <w:p w14:paraId="5B872CD8" w14:textId="77777777" w:rsidR="00826A98" w:rsidRDefault="00826A98" w:rsidP="00826A98">
      <w:pPr>
        <w:pStyle w:val="Caption"/>
        <w:keepNext/>
      </w:pPr>
      <w:r>
        <w:rPr>
          <w:noProof/>
        </w:rPr>
        <w:lastRenderedPageBreak/>
        <w:drawing>
          <wp:inline distT="0" distB="0" distL="0" distR="0" wp14:anchorId="5CAE0F9E" wp14:editId="2677A77B">
            <wp:extent cx="5182323" cy="22101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h_bdkgm.png"/>
                    <pic:cNvPicPr/>
                  </pic:nvPicPr>
                  <pic:blipFill>
                    <a:blip r:embed="rId12">
                      <a:extLst>
                        <a:ext uri="{28A0092B-C50C-407E-A947-70E740481C1C}">
                          <a14:useLocalDpi xmlns:a14="http://schemas.microsoft.com/office/drawing/2010/main" val="0"/>
                        </a:ext>
                      </a:extLst>
                    </a:blip>
                    <a:stretch>
                      <a:fillRect/>
                    </a:stretch>
                  </pic:blipFill>
                  <pic:spPr>
                    <a:xfrm>
                      <a:off x="0" y="0"/>
                      <a:ext cx="5182323" cy="2210108"/>
                    </a:xfrm>
                    <a:prstGeom prst="rect">
                      <a:avLst/>
                    </a:prstGeom>
                  </pic:spPr>
                </pic:pic>
              </a:graphicData>
            </a:graphic>
          </wp:inline>
        </w:drawing>
      </w:r>
    </w:p>
    <w:p w14:paraId="434501A3" w14:textId="25D05BE6" w:rsidR="00826A98" w:rsidRDefault="00826A98" w:rsidP="00826A98">
      <w:pPr>
        <w:pStyle w:val="Caption"/>
      </w:pPr>
      <w:bookmarkStart w:id="9" w:name="_Toc57584084"/>
      <w:r>
        <w:t xml:space="preserve">Hình </w:t>
      </w:r>
      <w:fldSimple w:instr=" SEQ Hình \* ARABIC ">
        <w:r w:rsidR="00CF475C">
          <w:rPr>
            <w:noProof/>
          </w:rPr>
          <w:t>2</w:t>
        </w:r>
      </w:fldSimple>
      <w:r>
        <w:t>. Minh họa cho kết quả chức năng biến đổi không gian màu</w:t>
      </w:r>
      <w:bookmarkEnd w:id="9"/>
    </w:p>
    <w:p w14:paraId="0507E383" w14:textId="015BF162" w:rsidR="00826A98" w:rsidRDefault="00826A98" w:rsidP="00826A98">
      <w:r>
        <w:t xml:space="preserve">Riêng chỉ có chức năng biến đổi từ không gian màu RGB sang HSV và ngược lại thì chương trình chỉ có thể biến đổi </w:t>
      </w:r>
      <w:r w:rsidR="004B7494">
        <w:t>dựa trên con số không gian màu cụ thể và hiển thị kết quả dưới dạng text như sau:</w:t>
      </w:r>
    </w:p>
    <w:p w14:paraId="3F47FACB" w14:textId="77777777" w:rsidR="004B7494" w:rsidRDefault="004B7494" w:rsidP="00826A98"/>
    <w:p w14:paraId="55554929" w14:textId="77777777" w:rsidR="004B7494" w:rsidRDefault="004B7494" w:rsidP="004B7494">
      <w:pPr>
        <w:pStyle w:val="Caption"/>
        <w:keepNext/>
      </w:pPr>
      <w:r>
        <w:rPr>
          <w:noProof/>
        </w:rPr>
        <w:drawing>
          <wp:inline distT="0" distB="0" distL="0" distR="0" wp14:anchorId="7E564861" wp14:editId="17109843">
            <wp:extent cx="5058481" cy="67636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svRS.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676369"/>
                    </a:xfrm>
                    <a:prstGeom prst="rect">
                      <a:avLst/>
                    </a:prstGeom>
                  </pic:spPr>
                </pic:pic>
              </a:graphicData>
            </a:graphic>
          </wp:inline>
        </w:drawing>
      </w:r>
    </w:p>
    <w:p w14:paraId="3F71A0AB" w14:textId="4F4D736F" w:rsidR="004B7494" w:rsidRDefault="004B7494" w:rsidP="004B7494">
      <w:pPr>
        <w:pStyle w:val="Caption"/>
      </w:pPr>
      <w:bookmarkStart w:id="10" w:name="_Toc57584085"/>
      <w:r>
        <w:t xml:space="preserve">Hình </w:t>
      </w:r>
      <w:fldSimple w:instr=" SEQ Hình \* ARABIC ">
        <w:r w:rsidR="00CF475C">
          <w:rPr>
            <w:noProof/>
          </w:rPr>
          <w:t>3</w:t>
        </w:r>
      </w:fldSimple>
      <w:r>
        <w:t>. Kết quả của phép biến đổi không gian màu RGB sang HSV</w:t>
      </w:r>
      <w:bookmarkEnd w:id="10"/>
    </w:p>
    <w:p w14:paraId="6804E57D" w14:textId="5FF3FEF2" w:rsidR="004B7494" w:rsidRPr="004B7494" w:rsidRDefault="00795A3F" w:rsidP="004B7494">
      <w:pPr>
        <w:pStyle w:val="Nidungvnbn"/>
      </w:pPr>
      <w:r>
        <w:t>Sau k</w:t>
      </w:r>
      <w:r w:rsidR="004B7494">
        <w:t>hi kết quả này hiện lên, nếu người dùng chọn tắt cửa sổ này thì chương trình cũng sẽ ngừng hoạt động.</w:t>
      </w:r>
      <w:r>
        <w:t xml:space="preserve"> Ngoài ra</w:t>
      </w:r>
      <w:r w:rsidR="004B7494">
        <w:t xml:space="preserve"> </w:t>
      </w:r>
      <w:r>
        <w:t>k</w:t>
      </w:r>
      <w:r w:rsidR="004B7494">
        <w:t>hi sử dụng chương trình, nếu có các chức năng hiển thị một cửa sổ mới, nếu người dùng xem kết quả xong và chọn thoát cửa sổ đó thì chương trình cũng sẽ ngừng theo.</w:t>
      </w:r>
      <w:r>
        <w:t xml:space="preserve"> Khi đó người dùng sẽ phải khởi động lại chương trình để tiếp tục sử dụng các chức năng của chương trình. Đây là một hạn chế lớn của chương trình mang đến trải nghiệm không tốt cho người dùng và sẽ được cải thiện, phát triển trong tương lai gần.</w:t>
      </w:r>
    </w:p>
    <w:p w14:paraId="6266C03C" w14:textId="39FF49DE" w:rsidR="004B7494" w:rsidRDefault="004B7494" w:rsidP="004B7494">
      <w:pPr>
        <w:pStyle w:val="Nidungvnbn"/>
      </w:pPr>
      <w:r>
        <w:t>Ngoài ra, đối với chức năng biến đổi không gian màu RGB sang Gray sẽ dựa trên 3 phương pháp theo yêu cầu đề bài như đã nêu ở trên. Khi người dùng nhấn chọn phép biến đổi này, cửa số dưới đây sẽ hiện lên:</w:t>
      </w:r>
    </w:p>
    <w:p w14:paraId="4D7C19F8" w14:textId="77777777" w:rsidR="004B7494" w:rsidRDefault="004B7494" w:rsidP="004B7494">
      <w:pPr>
        <w:pStyle w:val="Nidungvnbn"/>
        <w:keepNext/>
        <w:jc w:val="center"/>
      </w:pPr>
      <w:r>
        <w:rPr>
          <w:noProof/>
        </w:rPr>
        <w:lastRenderedPageBreak/>
        <w:drawing>
          <wp:inline distT="0" distB="0" distL="0" distR="0" wp14:anchorId="1225B246" wp14:editId="31ACCFF1">
            <wp:extent cx="2353003" cy="9716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uMethod.png"/>
                    <pic:cNvPicPr/>
                  </pic:nvPicPr>
                  <pic:blipFill>
                    <a:blip r:embed="rId14">
                      <a:extLst>
                        <a:ext uri="{28A0092B-C50C-407E-A947-70E740481C1C}">
                          <a14:useLocalDpi xmlns:a14="http://schemas.microsoft.com/office/drawing/2010/main" val="0"/>
                        </a:ext>
                      </a:extLst>
                    </a:blip>
                    <a:stretch>
                      <a:fillRect/>
                    </a:stretch>
                  </pic:blipFill>
                  <pic:spPr>
                    <a:xfrm>
                      <a:off x="0" y="0"/>
                      <a:ext cx="2353003" cy="971686"/>
                    </a:xfrm>
                    <a:prstGeom prst="rect">
                      <a:avLst/>
                    </a:prstGeom>
                  </pic:spPr>
                </pic:pic>
              </a:graphicData>
            </a:graphic>
          </wp:inline>
        </w:drawing>
      </w:r>
    </w:p>
    <w:p w14:paraId="11C1A909" w14:textId="568C08CD" w:rsidR="004B7494" w:rsidRDefault="004B7494" w:rsidP="004B7494">
      <w:pPr>
        <w:pStyle w:val="Caption"/>
      </w:pPr>
      <w:bookmarkStart w:id="11" w:name="_Toc57584086"/>
      <w:r>
        <w:t xml:space="preserve">Hình </w:t>
      </w:r>
      <w:fldSimple w:instr=" SEQ Hình \* ARABIC ">
        <w:r w:rsidR="00CF475C">
          <w:rPr>
            <w:noProof/>
          </w:rPr>
          <w:t>4</w:t>
        </w:r>
      </w:fldSimple>
      <w:r>
        <w:t>. Ba phương pháp biến đổi không gian màu RGB sang Gray</w:t>
      </w:r>
      <w:bookmarkEnd w:id="11"/>
    </w:p>
    <w:p w14:paraId="4F48CBA6" w14:textId="1AB5FBD8" w:rsidR="004B7494" w:rsidRDefault="004B7494" w:rsidP="004B7494">
      <w:pPr>
        <w:pStyle w:val="Nidungvnbn"/>
      </w:pPr>
      <w:r>
        <w:t>Các nút method 1, method 2, method 3 lần lượt tương ứng với 3 phương pháp biến đổi không gian màu RGB sang Gray. Khi người dùng nhấn chọn một trong 3 nút này, kết quả tương ứng sẽ hiện lên gồm một ảnh input ex2.png và một ảnh input đã qua phép biến đổi không gian màu. Nếu người dùng nhấn thoát 2 ảnh kết quả vừa hiện lên, chương trình vẫn sẽ cho phép người dùng tiếp tục chọn 2 method còn lại. Tuy nhiên nếu người dùng thoát cửa sổ chọn method, chương trình sẽ lập tức ngừng và để tiếp tục sử dụng thì người dùng phải khởi động lại chương trình.</w:t>
      </w:r>
    </w:p>
    <w:p w14:paraId="528B4151" w14:textId="77777777" w:rsidR="00795A3F" w:rsidRPr="004B7494" w:rsidRDefault="00795A3F" w:rsidP="004B7494">
      <w:pPr>
        <w:pStyle w:val="Nidungvnbn"/>
      </w:pPr>
    </w:p>
    <w:p w14:paraId="45D0EE07" w14:textId="12C35D13" w:rsidR="004B7494" w:rsidRDefault="004B7494" w:rsidP="004B7494">
      <w:pPr>
        <w:pStyle w:val="Tiumccp1"/>
      </w:pPr>
      <w:bookmarkStart w:id="12" w:name="_Toc57584099"/>
      <w:r>
        <w:t xml:space="preserve">1.3 Chức năng </w:t>
      </w:r>
      <w:r w:rsidR="00795A3F">
        <w:t>biến đổi hình học</w:t>
      </w:r>
      <w:bookmarkEnd w:id="12"/>
    </w:p>
    <w:p w14:paraId="6BD6705A" w14:textId="2F255982" w:rsidR="00795A3F" w:rsidRDefault="00795A3F" w:rsidP="00795A3F">
      <w:pPr>
        <w:pStyle w:val="Nidungvnbn"/>
      </w:pPr>
      <w:r>
        <w:t xml:space="preserve">Dựa trên yêu cầu của đề bài, chương trình sẽ thực hiện các phép biến đổi ảnh bao gồm rotation, translation và zoom-in, zoom-out. Khi người dùng chọn các chức năng tương ứng, kết quả hiện lên là ảnh input ex2.png đã xử lý theo yêu cầu. Đối với chức năng rotation, một cửa sổ của chương trình sẽ hiện lên cho phép người dùng lựa chọn độ xoay, </w:t>
      </w:r>
      <w:r w:rsidR="00B57B76">
        <w:t>xoay sang trái hay sang phải, cụ thể giao diện như sau:</w:t>
      </w:r>
    </w:p>
    <w:p w14:paraId="61464D5F" w14:textId="77777777" w:rsidR="00B57B76" w:rsidRDefault="00B57B76" w:rsidP="00B57B76">
      <w:pPr>
        <w:pStyle w:val="Nidungvnbn"/>
        <w:keepNext/>
        <w:jc w:val="center"/>
      </w:pPr>
      <w:r>
        <w:rPr>
          <w:noProof/>
        </w:rPr>
        <w:drawing>
          <wp:inline distT="0" distB="0" distL="0" distR="0" wp14:anchorId="23B11F7A" wp14:editId="4B00B223">
            <wp:extent cx="2591162"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gree.png"/>
                    <pic:cNvPicPr/>
                  </pic:nvPicPr>
                  <pic:blipFill>
                    <a:blip r:embed="rId15">
                      <a:extLst>
                        <a:ext uri="{28A0092B-C50C-407E-A947-70E740481C1C}">
                          <a14:useLocalDpi xmlns:a14="http://schemas.microsoft.com/office/drawing/2010/main" val="0"/>
                        </a:ext>
                      </a:extLst>
                    </a:blip>
                    <a:stretch>
                      <a:fillRect/>
                    </a:stretch>
                  </pic:blipFill>
                  <pic:spPr>
                    <a:xfrm>
                      <a:off x="0" y="0"/>
                      <a:ext cx="2591162" cy="1609950"/>
                    </a:xfrm>
                    <a:prstGeom prst="rect">
                      <a:avLst/>
                    </a:prstGeom>
                  </pic:spPr>
                </pic:pic>
              </a:graphicData>
            </a:graphic>
          </wp:inline>
        </w:drawing>
      </w:r>
    </w:p>
    <w:p w14:paraId="46E7AA84" w14:textId="09743AC8" w:rsidR="00B57B76" w:rsidRDefault="00B57B76" w:rsidP="00B57B76">
      <w:pPr>
        <w:pStyle w:val="Caption"/>
      </w:pPr>
      <w:bookmarkStart w:id="13" w:name="_Toc57584087"/>
      <w:r>
        <w:t xml:space="preserve">Hình </w:t>
      </w:r>
      <w:fldSimple w:instr=" SEQ Hình \* ARABIC ">
        <w:r w:rsidR="00CF475C">
          <w:rPr>
            <w:noProof/>
          </w:rPr>
          <w:t>5</w:t>
        </w:r>
      </w:fldSimple>
      <w:r>
        <w:t>. Giao diện lựa chọn góc độ xoay ảnh</w:t>
      </w:r>
      <w:bookmarkEnd w:id="13"/>
    </w:p>
    <w:p w14:paraId="3EB35113" w14:textId="61F13AF7" w:rsidR="009516D9" w:rsidRDefault="00E33156" w:rsidP="009516D9">
      <w:pPr>
        <w:pStyle w:val="Nidungvnbn"/>
      </w:pPr>
      <w:r>
        <w:lastRenderedPageBreak/>
        <w:t>Khi người dùng thoát giao diện trên, chương trình sẽ ngừng hoạt động. Để tiếp tục sử dụng người dùng sẽ phải khởi động lại chương trình.</w:t>
      </w:r>
    </w:p>
    <w:p w14:paraId="16D1CEED" w14:textId="77777777" w:rsidR="00E33156" w:rsidRPr="004B7494" w:rsidRDefault="00E33156" w:rsidP="00795A3F">
      <w:pPr>
        <w:pStyle w:val="Nidungvnbn"/>
      </w:pPr>
    </w:p>
    <w:p w14:paraId="0A573642" w14:textId="7A4F76F8" w:rsidR="00E33156" w:rsidRDefault="00E33156" w:rsidP="00E33156">
      <w:pPr>
        <w:pStyle w:val="Tiumccp1"/>
      </w:pPr>
      <w:bookmarkStart w:id="14" w:name="_Toc57584100"/>
      <w:r>
        <w:t>1.4 Chức năng thực hiện các phép toán trên Histogram</w:t>
      </w:r>
      <w:bookmarkEnd w:id="14"/>
    </w:p>
    <w:p w14:paraId="55941495" w14:textId="6ECA87C5" w:rsidR="00E33156" w:rsidRDefault="00E33156" w:rsidP="00E33156">
      <w:pPr>
        <w:pStyle w:val="Nidungvnbn"/>
      </w:pPr>
      <w:r>
        <w:t>Chức năng này cho phép người dùng xem các kết quả thực hiện các phép toán trên histogram như Histogram Equalization và Histogram Matching, chỉ có chức năng Histogram Comparisons chưa được hoàn thiện. Đầu vào của hai chức năng này là ảnh test.bmp được gửi kèm với chương trình.</w:t>
      </w:r>
    </w:p>
    <w:p w14:paraId="6AC788E6" w14:textId="1555CD41" w:rsidR="009516D9" w:rsidRDefault="009516D9" w:rsidP="009516D9">
      <w:pPr>
        <w:pStyle w:val="Tiumccp1"/>
      </w:pPr>
      <w:bookmarkStart w:id="15" w:name="_Toc57584101"/>
      <w:r>
        <w:t>1.5 Chức năng xử lý hình thái</w:t>
      </w:r>
      <w:bookmarkEnd w:id="15"/>
    </w:p>
    <w:p w14:paraId="17B0000C" w14:textId="0995E925" w:rsidR="009516D9" w:rsidRDefault="009516D9" w:rsidP="009516D9">
      <w:pPr>
        <w:pStyle w:val="Nidungvnbn"/>
      </w:pPr>
      <w:r>
        <w:t>Khi người dùng nhấn chọn chức năng The logical operations, một cửa sổ với các nút cho phép người dùng tính toán AND, OR, XOR, NOT đối với hai ảnh input được gửi kèm với</w:t>
      </w:r>
      <w:r w:rsidR="00F34010">
        <w:t xml:space="preserve"> chương trình là r.png và c.png như sau:</w:t>
      </w:r>
    </w:p>
    <w:p w14:paraId="2C611591" w14:textId="77777777" w:rsidR="00F34010" w:rsidRDefault="00F34010" w:rsidP="00F34010">
      <w:pPr>
        <w:pStyle w:val="Nidungvnbn"/>
        <w:keepNext/>
        <w:jc w:val="center"/>
      </w:pPr>
      <w:r>
        <w:rPr>
          <w:noProof/>
        </w:rPr>
        <w:drawing>
          <wp:inline distT="0" distB="0" distL="0" distR="0" wp14:anchorId="7B113CAB" wp14:editId="1A036735">
            <wp:extent cx="1162212" cy="1219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cal.png"/>
                    <pic:cNvPicPr/>
                  </pic:nvPicPr>
                  <pic:blipFill>
                    <a:blip r:embed="rId16">
                      <a:extLst>
                        <a:ext uri="{28A0092B-C50C-407E-A947-70E740481C1C}">
                          <a14:useLocalDpi xmlns:a14="http://schemas.microsoft.com/office/drawing/2010/main" val="0"/>
                        </a:ext>
                      </a:extLst>
                    </a:blip>
                    <a:stretch>
                      <a:fillRect/>
                    </a:stretch>
                  </pic:blipFill>
                  <pic:spPr>
                    <a:xfrm>
                      <a:off x="0" y="0"/>
                      <a:ext cx="1162212" cy="1219370"/>
                    </a:xfrm>
                    <a:prstGeom prst="rect">
                      <a:avLst/>
                    </a:prstGeom>
                  </pic:spPr>
                </pic:pic>
              </a:graphicData>
            </a:graphic>
          </wp:inline>
        </w:drawing>
      </w:r>
    </w:p>
    <w:p w14:paraId="571DF719" w14:textId="0F7B7D5D" w:rsidR="00F34010" w:rsidRDefault="00F34010" w:rsidP="00F34010">
      <w:pPr>
        <w:pStyle w:val="Caption"/>
      </w:pPr>
      <w:bookmarkStart w:id="16" w:name="_Toc57584088"/>
      <w:r>
        <w:t xml:space="preserve">Hình </w:t>
      </w:r>
      <w:fldSimple w:instr=" SEQ Hình \* ARABIC ">
        <w:r w:rsidR="00CF475C">
          <w:rPr>
            <w:noProof/>
          </w:rPr>
          <w:t>6</w:t>
        </w:r>
      </w:fldSimple>
      <w:r>
        <w:t>. Các phép toán logical</w:t>
      </w:r>
      <w:bookmarkEnd w:id="16"/>
    </w:p>
    <w:p w14:paraId="2B4F891C" w14:textId="10ECEB72" w:rsidR="00F34010" w:rsidRDefault="00F34010" w:rsidP="00F34010">
      <w:pPr>
        <w:pStyle w:val="Nidungvnbn"/>
      </w:pPr>
      <w:r>
        <w:t>Khi người dùng thoát cửa sổ trên, chương trình cũng sẽ ngừng hoạt động.</w:t>
      </w:r>
    </w:p>
    <w:p w14:paraId="6C114004" w14:textId="43FDADAF" w:rsidR="00F34010" w:rsidRDefault="00F34010" w:rsidP="00F34010">
      <w:pPr>
        <w:pStyle w:val="Nidungvnbn"/>
      </w:pPr>
      <w:r>
        <w:t xml:space="preserve">Khi người dùng nhấn chọn chức năng </w:t>
      </w:r>
      <w:r w:rsidRPr="00F34010">
        <w:t>Morphological operations</w:t>
      </w:r>
      <w:r>
        <w:t>, một cửa sổ sẽ hiện lên cho phép người dùng xử lý hình thái dựa trên yêu cầu của đề bài như sau:</w:t>
      </w:r>
    </w:p>
    <w:p w14:paraId="75FCF6E7" w14:textId="77777777" w:rsidR="00F34010" w:rsidRDefault="00F34010" w:rsidP="00F34010">
      <w:pPr>
        <w:pStyle w:val="Nidungvnbn"/>
      </w:pPr>
    </w:p>
    <w:p w14:paraId="074934BF" w14:textId="77777777" w:rsidR="00F34010" w:rsidRDefault="00F34010" w:rsidP="00F34010">
      <w:pPr>
        <w:pStyle w:val="Nidungvnbn"/>
        <w:keepNext/>
        <w:jc w:val="center"/>
      </w:pPr>
      <w:r>
        <w:rPr>
          <w:noProof/>
        </w:rPr>
        <w:lastRenderedPageBreak/>
        <w:drawing>
          <wp:inline distT="0" distB="0" distL="0" distR="0" wp14:anchorId="658E227F" wp14:editId="5193155E">
            <wp:extent cx="4115374" cy="12765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pho.png"/>
                    <pic:cNvPicPr/>
                  </pic:nvPicPr>
                  <pic:blipFill>
                    <a:blip r:embed="rId17">
                      <a:extLst>
                        <a:ext uri="{28A0092B-C50C-407E-A947-70E740481C1C}">
                          <a14:useLocalDpi xmlns:a14="http://schemas.microsoft.com/office/drawing/2010/main" val="0"/>
                        </a:ext>
                      </a:extLst>
                    </a:blip>
                    <a:stretch>
                      <a:fillRect/>
                    </a:stretch>
                  </pic:blipFill>
                  <pic:spPr>
                    <a:xfrm>
                      <a:off x="0" y="0"/>
                      <a:ext cx="4115374" cy="1276528"/>
                    </a:xfrm>
                    <a:prstGeom prst="rect">
                      <a:avLst/>
                    </a:prstGeom>
                  </pic:spPr>
                </pic:pic>
              </a:graphicData>
            </a:graphic>
          </wp:inline>
        </w:drawing>
      </w:r>
    </w:p>
    <w:p w14:paraId="1D317DE7" w14:textId="12725432" w:rsidR="00F34010" w:rsidRDefault="00F34010" w:rsidP="00F34010">
      <w:pPr>
        <w:pStyle w:val="Caption"/>
      </w:pPr>
      <w:bookmarkStart w:id="17" w:name="_Toc57584089"/>
      <w:r>
        <w:t xml:space="preserve">Hình </w:t>
      </w:r>
      <w:fldSimple w:instr=" SEQ Hình \* ARABIC ">
        <w:r w:rsidR="00CF475C">
          <w:rPr>
            <w:noProof/>
          </w:rPr>
          <w:t>7</w:t>
        </w:r>
      </w:fldSimple>
      <w:r>
        <w:t>. Giao diện chọn chức năng xử lý hình thái</w:t>
      </w:r>
      <w:bookmarkEnd w:id="17"/>
    </w:p>
    <w:p w14:paraId="5DD26525" w14:textId="3BDCDE6A" w:rsidR="00F34010" w:rsidRPr="00F34010" w:rsidRDefault="00F34010" w:rsidP="00F34010">
      <w:pPr>
        <w:pStyle w:val="Nidungvnbn"/>
      </w:pPr>
      <w:r>
        <w:t xml:space="preserve">Trong số các chức năng trên, ảnh j.png gửi kèm với chương trình là ảnh input của chức năng Erosion, Dilate, Top-Hat, Black-Hat và </w:t>
      </w:r>
      <w:r w:rsidRPr="00F34010">
        <w:t>Morphological Gradient</w:t>
      </w:r>
      <w:r>
        <w:t xml:space="preserve">. Trong khi đó ảnh </w:t>
      </w:r>
      <w:r w:rsidRPr="00F34010">
        <w:t>midterm.png</w:t>
      </w:r>
      <w:r>
        <w:t xml:space="preserve"> là ảnh input cho hai chức năng closing  và opening. Cuối cùng là ảnh edge.jpg là ảnh input cho chức năng boundary extraction. Tương tự như các cửa sổ khác của chường trình, nếu người dùng thoát cửa sổ này thì chương trình cũng sẽ ngừng hoạt động.</w:t>
      </w:r>
    </w:p>
    <w:p w14:paraId="26886112" w14:textId="77777777" w:rsidR="00F34010" w:rsidRPr="00F34010" w:rsidRDefault="00F34010" w:rsidP="00F34010">
      <w:pPr>
        <w:pStyle w:val="Nidungvnbn"/>
        <w:jc w:val="center"/>
      </w:pPr>
    </w:p>
    <w:p w14:paraId="0A269B0E" w14:textId="1ADB28B8" w:rsidR="00E33156" w:rsidRDefault="009516D9" w:rsidP="00E33156">
      <w:pPr>
        <w:pStyle w:val="Tiumccp1"/>
      </w:pPr>
      <w:bookmarkStart w:id="18" w:name="_Toc57584102"/>
      <w:r>
        <w:t>1.6</w:t>
      </w:r>
      <w:r w:rsidR="00E33156">
        <w:t xml:space="preserve"> Chức năng làm mịn ảnh dựa trên các bộ lọc</w:t>
      </w:r>
      <w:bookmarkEnd w:id="18"/>
    </w:p>
    <w:p w14:paraId="339E7312" w14:textId="3FFC7E14" w:rsidR="00E33156" w:rsidRDefault="003E7659" w:rsidP="003E7659">
      <w:pPr>
        <w:pStyle w:val="Nidungvnbn"/>
      </w:pPr>
      <w:r>
        <w:t>Chương trình hoàn thiện đầy đủ các bộ lọc theo yêu cầu của đề bài, cụ thể là các bộ lọc làm mịn ảnh Mean filter, Median filter, Min filter, Max filter, Midpoint filter và Gaussian filter. Để hiện thực chức năng làm mịn ảnh này, người dùng chỉ cần lựa chọn bộ lọc tương ứng, chương trình sẽ hiện  thị kết quả cho người dùng.</w:t>
      </w:r>
    </w:p>
    <w:p w14:paraId="547DAD0A" w14:textId="77777777" w:rsidR="005C5FC9" w:rsidRDefault="005C5FC9" w:rsidP="003E7659">
      <w:pPr>
        <w:pStyle w:val="Nidungvnbn"/>
      </w:pPr>
    </w:p>
    <w:p w14:paraId="44A513B2" w14:textId="3C775C94" w:rsidR="008B11B7" w:rsidRDefault="009516D9" w:rsidP="008B11B7">
      <w:pPr>
        <w:pStyle w:val="Tiumccp1"/>
      </w:pPr>
      <w:bookmarkStart w:id="19" w:name="_Toc57584103"/>
      <w:r>
        <w:t>1.7</w:t>
      </w:r>
      <w:r w:rsidR="008B11B7">
        <w:t xml:space="preserve"> Chức năng phát hiện cạnh</w:t>
      </w:r>
      <w:bookmarkEnd w:id="19"/>
    </w:p>
    <w:p w14:paraId="38004EAD" w14:textId="6600E76D" w:rsidR="008B11B7" w:rsidRDefault="008B11B7" w:rsidP="008B11B7">
      <w:pPr>
        <w:pStyle w:val="Nidungvnbn"/>
      </w:pPr>
      <w:r>
        <w:t xml:space="preserve">Đối với chức năng phát hiện cạnh này, chương trình chỉ có thể hoàn thiện hai phương pháp là Sobel operator và Prewitt operator. </w:t>
      </w:r>
      <w:r w:rsidR="00A317FD">
        <w:t>Người dùng chỉ cần chọn phương pháp tương ứng, chương trình sẽ hiện thị ra kết quả cho người dùng. Ngoài ra, b</w:t>
      </w:r>
      <w:r>
        <w:t>a chức năng còn lại vẫn chưa thể hoàn thiện nên khi người dùng nhấn chọn sẽ có thông báo cụ thể cho người dùng.</w:t>
      </w:r>
    </w:p>
    <w:p w14:paraId="4BBB22B7" w14:textId="332DFB69" w:rsidR="005C5FC9" w:rsidRDefault="005C5FC9" w:rsidP="008B11B7">
      <w:pPr>
        <w:pStyle w:val="Nidungvnbn"/>
      </w:pPr>
    </w:p>
    <w:p w14:paraId="0612CC41" w14:textId="77777777" w:rsidR="005C5FC9" w:rsidRDefault="005C5FC9" w:rsidP="008B11B7">
      <w:pPr>
        <w:pStyle w:val="Nidungvnbn"/>
      </w:pPr>
    </w:p>
    <w:p w14:paraId="03DA3A95" w14:textId="62B39242" w:rsidR="00A317FD" w:rsidRDefault="009516D9" w:rsidP="00A317FD">
      <w:pPr>
        <w:pStyle w:val="Tiumccp1"/>
      </w:pPr>
      <w:bookmarkStart w:id="20" w:name="_Toc57584104"/>
      <w:r>
        <w:lastRenderedPageBreak/>
        <w:t>1.8</w:t>
      </w:r>
      <w:r w:rsidR="005C5FC9">
        <w:t xml:space="preserve"> Chức năng phân đoạn ảnh</w:t>
      </w:r>
      <w:bookmarkEnd w:id="20"/>
    </w:p>
    <w:p w14:paraId="1DFECC17" w14:textId="26F749E2" w:rsidR="005C5FC9" w:rsidRDefault="005C5FC9" w:rsidP="00826047">
      <w:pPr>
        <w:pStyle w:val="Nidungvnbn"/>
      </w:pPr>
      <w:r>
        <w:t xml:space="preserve">Chức năng phân đoạn ảnh này chỉ có </w:t>
      </w:r>
      <w:r w:rsidRPr="005C5FC9">
        <w:t>The global thresholding</w:t>
      </w:r>
      <w:r>
        <w:t xml:space="preserve"> là hoạt động, ngược lại </w:t>
      </w:r>
      <w:r w:rsidRPr="005C5FC9">
        <w:t>The double thresholding for region growing</w:t>
      </w:r>
      <w:r>
        <w:t xml:space="preserve"> vẫn chưa thể hoàn thiện. Khi người dùng nhấn chọn chức năng này, </w:t>
      </w:r>
      <w:r w:rsidR="00826047">
        <w:t xml:space="preserve">kết quả của phương pháp </w:t>
      </w:r>
      <w:r w:rsidR="00826047" w:rsidRPr="005C5FC9">
        <w:t>The global thresholding</w:t>
      </w:r>
      <w:r w:rsidR="00826047">
        <w:t xml:space="preserve"> xử lý ảnh lena.jpg được gửi kèm với chương trình sẽ hiển thị lên.</w:t>
      </w:r>
    </w:p>
    <w:p w14:paraId="77DA27F5" w14:textId="0AF9FF62" w:rsidR="00353428" w:rsidRDefault="00353428" w:rsidP="00353428">
      <w:pPr>
        <w:pStyle w:val="Tiumccp1"/>
      </w:pPr>
      <w:bookmarkStart w:id="21" w:name="_Toc57584105"/>
      <w:r>
        <w:t>1.9 Chức năng thoát và thông báo ngoại lệ</w:t>
      </w:r>
      <w:bookmarkEnd w:id="21"/>
    </w:p>
    <w:p w14:paraId="33C6F72B" w14:textId="56DA065A" w:rsidR="00353428" w:rsidRDefault="00EA12DF" w:rsidP="002B2410">
      <w:pPr>
        <w:pStyle w:val="Nidungvnbn"/>
      </w:pPr>
      <w:r>
        <w:t>Khi người dùng chọn các chức năng chưa hoàn thiện, chương trình sẽ hiển thị ảnh nocontent.jpg thông báo cho người dùng biết. Ngoài ra chương trình còn có nút Exit cho phép người dùng thoát chương trình khi cần thiết.</w:t>
      </w:r>
    </w:p>
    <w:p w14:paraId="05328669" w14:textId="2C9012F9" w:rsidR="00541CE5" w:rsidRDefault="00541CE5" w:rsidP="00541CE5">
      <w:pPr>
        <w:pStyle w:val="Chng"/>
      </w:pPr>
    </w:p>
    <w:p w14:paraId="2E34A277" w14:textId="602A0BCF" w:rsidR="00541CE5" w:rsidRDefault="00541CE5" w:rsidP="00541CE5">
      <w:pPr>
        <w:pStyle w:val="Chng"/>
      </w:pPr>
      <w:bookmarkStart w:id="22" w:name="_Toc57584106"/>
      <w:r>
        <w:t>CHƯƠNG 2 – HƯỚNG DẪN SỬ DỤNG CHƯƠNG TRÌNH</w:t>
      </w:r>
      <w:bookmarkEnd w:id="22"/>
    </w:p>
    <w:p w14:paraId="2D081577" w14:textId="77777777" w:rsidR="005B1AB4" w:rsidRDefault="005B1AB4" w:rsidP="005B1AB4">
      <w:pPr>
        <w:pStyle w:val="Tiumccp1"/>
      </w:pPr>
    </w:p>
    <w:p w14:paraId="4813DC64" w14:textId="17F1A9B4" w:rsidR="005B1AB4" w:rsidRDefault="005B1AB4" w:rsidP="005B1AB4">
      <w:pPr>
        <w:pStyle w:val="Tiumccp1"/>
      </w:pPr>
      <w:bookmarkStart w:id="23" w:name="_Toc57584107"/>
      <w:r>
        <w:t>2.1 Môi trường sử dụng</w:t>
      </w:r>
      <w:bookmarkEnd w:id="23"/>
    </w:p>
    <w:p w14:paraId="46D8F1FE" w14:textId="63262E29" w:rsidR="005B1AB4" w:rsidRDefault="005B1AB4" w:rsidP="005B1AB4">
      <w:pPr>
        <w:pStyle w:val="Nidungvnbn"/>
      </w:pPr>
      <w:r>
        <w:t>Chương trình được code bằng ngôn ngữ Python3, sử dụng được trên hầu hết các hệ điều hành có cài đặt Python3. Đầu tiên, người dùng cần giải nén file HoangKienThiet_51702187_project.rar, trong đó bao gồm file main.py chứa toàn bộ source code của chương trình; 12 file ảnh bao gồm ex2.png, r.png, c.png, edge.jpg, input.jpg, j.jpg, lena.jpg, nocontent.jpg, midterm.png, sp2.png, test.bmp, test.png; và file HoangKienThiet_51702187_report.docx là bài báo cáo này.</w:t>
      </w:r>
    </w:p>
    <w:p w14:paraId="4AC5CCEF" w14:textId="2DE5EFD8" w:rsidR="00CF475C" w:rsidRDefault="00CF475C" w:rsidP="005B1AB4">
      <w:pPr>
        <w:pStyle w:val="Nidungvnbn"/>
      </w:pPr>
      <w:r>
        <w:t>Trước khi đi đến cách khởi động chương trình, máy củ</w:t>
      </w:r>
      <w:r w:rsidR="006F6F76">
        <w:t>a người dùng cần có các thư viện</w:t>
      </w:r>
      <w:r>
        <w:t xml:space="preserve"> hỗ trợ cho c</w:t>
      </w:r>
      <w:r w:rsidR="006F6F76">
        <w:t>hương trình, cụ thể các thư viện</w:t>
      </w:r>
      <w:r>
        <w:t xml:space="preserve"> được import trong chương trình như sau:</w:t>
      </w:r>
    </w:p>
    <w:p w14:paraId="19BD8EFE" w14:textId="77777777" w:rsidR="00CF475C" w:rsidRDefault="00CF475C" w:rsidP="00CF475C">
      <w:pPr>
        <w:pStyle w:val="Nidungvnbn"/>
        <w:keepNext/>
        <w:jc w:val="center"/>
      </w:pPr>
      <w:r>
        <w:rPr>
          <w:noProof/>
        </w:rPr>
        <w:lastRenderedPageBreak/>
        <w:drawing>
          <wp:inline distT="0" distB="0" distL="0" distR="0" wp14:anchorId="32124688" wp14:editId="7AB3854F">
            <wp:extent cx="3639058" cy="16575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ckages.png"/>
                    <pic:cNvPicPr/>
                  </pic:nvPicPr>
                  <pic:blipFill>
                    <a:blip r:embed="rId18">
                      <a:extLst>
                        <a:ext uri="{28A0092B-C50C-407E-A947-70E740481C1C}">
                          <a14:useLocalDpi xmlns:a14="http://schemas.microsoft.com/office/drawing/2010/main" val="0"/>
                        </a:ext>
                      </a:extLst>
                    </a:blip>
                    <a:stretch>
                      <a:fillRect/>
                    </a:stretch>
                  </pic:blipFill>
                  <pic:spPr>
                    <a:xfrm>
                      <a:off x="0" y="0"/>
                      <a:ext cx="3639058" cy="1657581"/>
                    </a:xfrm>
                    <a:prstGeom prst="rect">
                      <a:avLst/>
                    </a:prstGeom>
                  </pic:spPr>
                </pic:pic>
              </a:graphicData>
            </a:graphic>
          </wp:inline>
        </w:drawing>
      </w:r>
    </w:p>
    <w:p w14:paraId="07C7DDBB" w14:textId="4DFC1554" w:rsidR="00CF475C" w:rsidRDefault="00CF475C" w:rsidP="00CF475C">
      <w:pPr>
        <w:pStyle w:val="Caption"/>
      </w:pPr>
      <w:bookmarkStart w:id="24" w:name="_Toc57584090"/>
      <w:r>
        <w:t xml:space="preserve">Hình </w:t>
      </w:r>
      <w:fldSimple w:instr=" SEQ Hình \* ARABIC ">
        <w:r>
          <w:rPr>
            <w:noProof/>
          </w:rPr>
          <w:t>8</w:t>
        </w:r>
      </w:fldSimple>
      <w:r w:rsidR="00C165D0">
        <w:t>. Các thư viện</w:t>
      </w:r>
      <w:r>
        <w:t xml:space="preserve"> được import trong chương trình</w:t>
      </w:r>
      <w:bookmarkEnd w:id="24"/>
    </w:p>
    <w:p w14:paraId="1D99C279" w14:textId="3B74FA8A" w:rsidR="00CF475C" w:rsidRDefault="00CF475C" w:rsidP="00CF475C">
      <w:pPr>
        <w:pStyle w:val="Nidungvnbn"/>
      </w:pPr>
      <w:r>
        <w:t>Để triển khai được chương trình, máy người d</w:t>
      </w:r>
      <w:r w:rsidR="00C165D0">
        <w:t>ùng cần phải cài đặt các thư viện</w:t>
      </w:r>
      <w:r>
        <w:t xml:space="preserve"> như trên, cụ thể bao gồm gói PySimpleGUI dùng để hiển thị giao diện của chương trình. Gói cv2 của OpenCV dùng để xử lý ảnh. Gói matplotlib, gói PIL, scipy.ndimage dùng để xử lý ảnh tương tự cv2. Gói numpy, math để xử lý các tính toán, ma trận trong các thuật toán xử lý ảnh.</w:t>
      </w:r>
    </w:p>
    <w:p w14:paraId="539ACF19" w14:textId="77777777" w:rsidR="00DF762E" w:rsidRDefault="00DF762E" w:rsidP="00DF762E">
      <w:pPr>
        <w:pStyle w:val="Nidungvnbn"/>
        <w:ind w:firstLine="0"/>
      </w:pPr>
    </w:p>
    <w:p w14:paraId="6663B41C" w14:textId="03D118C8" w:rsidR="008B2288" w:rsidRDefault="00C165D0" w:rsidP="008B2288">
      <w:pPr>
        <w:pStyle w:val="Tiumccp1"/>
      </w:pPr>
      <w:bookmarkStart w:id="25" w:name="_Toc57584108"/>
      <w:r>
        <w:t>2.2 Hướng dẫn cài đặt thư viện</w:t>
      </w:r>
      <w:r w:rsidR="00DF762E">
        <w:t xml:space="preserve"> và sử dụng chương trình</w:t>
      </w:r>
      <w:bookmarkEnd w:id="25"/>
    </w:p>
    <w:p w14:paraId="07B052FA" w14:textId="34E81CD6" w:rsidR="00AD4273" w:rsidRDefault="00AD4273" w:rsidP="00AD4273">
      <w:pPr>
        <w:pStyle w:val="Nidungvnbn"/>
      </w:pPr>
      <w:r>
        <w:t>File README.txt tóm tắt cách chạy chương trình này, nội dung cụ thể được trình bày dưới đây.</w:t>
      </w:r>
    </w:p>
    <w:p w14:paraId="11D2892C" w14:textId="266EA53B" w:rsidR="008B2288" w:rsidRDefault="00AD4273" w:rsidP="008B2288">
      <w:pPr>
        <w:pStyle w:val="Nidungvnbn"/>
      </w:pPr>
      <w:r>
        <w:t>Đầu tiên cần lần lượt c</w:t>
      </w:r>
      <w:r w:rsidR="00DF762E">
        <w:t>hạy các câu lệnh dưới đây trên cmd đ</w:t>
      </w:r>
      <w:r w:rsidR="003976E5">
        <w:t>ể cài đặt các thư viện</w:t>
      </w:r>
      <w:r w:rsidR="00DF762E">
        <w:t xml:space="preserve"> cần thiết</w:t>
      </w:r>
      <w:r w:rsidR="00FD2BCA">
        <w:t xml:space="preserve"> phục vụ cho chương trình</w:t>
      </w:r>
    </w:p>
    <w:p w14:paraId="76961DD2" w14:textId="77777777" w:rsidR="00DF762E" w:rsidRDefault="00DF762E" w:rsidP="00DF762E">
      <w:pPr>
        <w:pStyle w:val="Nidungvnbn"/>
        <w:ind w:left="720"/>
      </w:pPr>
      <w:r>
        <w:t>pip install PySimpleGUI</w:t>
      </w:r>
    </w:p>
    <w:p w14:paraId="7802FC9E" w14:textId="77777777" w:rsidR="00DF762E" w:rsidRDefault="00DF762E" w:rsidP="00DF762E">
      <w:pPr>
        <w:pStyle w:val="Nidungvnbn"/>
        <w:ind w:left="720"/>
      </w:pPr>
      <w:r>
        <w:t>pip install opencv-python</w:t>
      </w:r>
    </w:p>
    <w:p w14:paraId="25A23901" w14:textId="77777777" w:rsidR="00DF762E" w:rsidRDefault="00DF762E" w:rsidP="00DF762E">
      <w:pPr>
        <w:pStyle w:val="Nidungvnbn"/>
        <w:ind w:left="720"/>
      </w:pPr>
      <w:r>
        <w:t>pip install numpy</w:t>
      </w:r>
    </w:p>
    <w:p w14:paraId="5B719BBA" w14:textId="77777777" w:rsidR="00DF762E" w:rsidRDefault="00DF762E" w:rsidP="00DF762E">
      <w:pPr>
        <w:pStyle w:val="Nidungvnbn"/>
        <w:ind w:left="720"/>
      </w:pPr>
      <w:r>
        <w:t>pip install matplotlib</w:t>
      </w:r>
    </w:p>
    <w:p w14:paraId="30700989" w14:textId="77777777" w:rsidR="00DF762E" w:rsidRDefault="00DF762E" w:rsidP="00DF762E">
      <w:pPr>
        <w:pStyle w:val="Nidungvnbn"/>
        <w:ind w:left="720"/>
      </w:pPr>
      <w:r>
        <w:t>pip install pillow</w:t>
      </w:r>
    </w:p>
    <w:p w14:paraId="721CACAF" w14:textId="552A93E0" w:rsidR="00DF762E" w:rsidRPr="00CF475C" w:rsidRDefault="00DF762E" w:rsidP="00DF762E">
      <w:pPr>
        <w:pStyle w:val="Nidungvnbn"/>
        <w:ind w:left="720"/>
      </w:pPr>
      <w:r>
        <w:t>pip install scipy</w:t>
      </w:r>
    </w:p>
    <w:p w14:paraId="51FEED90" w14:textId="3845E092" w:rsidR="005B1AB4" w:rsidRDefault="00DF762E" w:rsidP="00DF762E">
      <w:pPr>
        <w:pStyle w:val="Nidungvnbn"/>
      </w:pPr>
      <w:r>
        <w:t xml:space="preserve">Sau khi </w:t>
      </w:r>
      <w:r w:rsidR="003976E5">
        <w:t>đã cài đặt các thư viện</w:t>
      </w:r>
      <w:r>
        <w:t xml:space="preserve"> trên, từ cmd gõ lệnh cd path và nhấn enter. Trong đó path là đường dẫn đến file main.py. Sau đó gõ lệnh python main.py nhấn enter để triển khai chương trình</w:t>
      </w:r>
      <w:r w:rsidR="00B454F4">
        <w:t>.</w:t>
      </w:r>
    </w:p>
    <w:p w14:paraId="6BC512B5" w14:textId="0F5253B8" w:rsidR="00B21414" w:rsidRDefault="00B21414" w:rsidP="00DF762E">
      <w:pPr>
        <w:pStyle w:val="Nidungvnbn"/>
      </w:pPr>
      <w:r>
        <w:lastRenderedPageBreak/>
        <w:t>Sau khi triển khai chương trình, giao diện như đã trình bày ở trên sẽ hiện ra. Người dùng sẽ nhấn chọn các</w:t>
      </w:r>
      <w:r w:rsidR="000E24A9">
        <w:t xml:space="preserve"> button tương ứng với các</w:t>
      </w:r>
      <w:r>
        <w:t xml:space="preserve"> chức năng </w:t>
      </w:r>
      <w:r w:rsidR="000E24A9">
        <w:t xml:space="preserve">xử lý ảnh của chương trình </w:t>
      </w:r>
      <w:r>
        <w:t>để xem kết quả. Khi người dùng muốn thoát, chỉ cần chọn Exit là kết thúc chương trình.</w:t>
      </w:r>
    </w:p>
    <w:p w14:paraId="646284EC" w14:textId="1D0939EA" w:rsidR="008F6DEC" w:rsidRDefault="008F6DEC" w:rsidP="00DF762E">
      <w:pPr>
        <w:pStyle w:val="Nidungvnbn"/>
      </w:pPr>
    </w:p>
    <w:p w14:paraId="05FF7751" w14:textId="152AC77D" w:rsidR="008F6DEC" w:rsidRDefault="008F6DEC" w:rsidP="008F6DEC">
      <w:pPr>
        <w:pStyle w:val="Chng"/>
      </w:pPr>
      <w:bookmarkStart w:id="26" w:name="_Toc57584109"/>
      <w:r>
        <w:t>CHƯƠNG 3 – Tổng kết</w:t>
      </w:r>
      <w:bookmarkEnd w:id="26"/>
    </w:p>
    <w:p w14:paraId="2533B4B8" w14:textId="2883B7D3" w:rsidR="008F6DEC" w:rsidRDefault="008F6DEC" w:rsidP="008F6DEC">
      <w:pPr>
        <w:pStyle w:val="Tiumccp1"/>
      </w:pPr>
      <w:bookmarkStart w:id="27" w:name="_Toc57584110"/>
      <w:r>
        <w:t>3.1 Ưu điểm</w:t>
      </w:r>
      <w:bookmarkEnd w:id="27"/>
    </w:p>
    <w:p w14:paraId="602FDA04" w14:textId="1B8D55CB" w:rsidR="008F6DEC" w:rsidRDefault="008F6DEC" w:rsidP="008F6DEC">
      <w:pPr>
        <w:pStyle w:val="Nidungvnbn"/>
      </w:pPr>
      <w:r>
        <w:t>Ưu điểm của chương trình là giao diện dễ nhìn, thân thiện và dễ sử dụng</w:t>
      </w:r>
      <w:r w:rsidR="001F78A1">
        <w:t>, giao diện chính phân biệt rõ các chức năng xử lý ảnh theo từng chủ đề và có các button tương ứng với các chức năng</w:t>
      </w:r>
      <w:r>
        <w:t>. Có thể tiếp cận với những người dùng chưa có nhiều kinh nghiệm với python. Cùng với đó, chương trình đã thực hiện được đa số các chức năng xử lý ảnh theo yêu cầu của đề bài.</w:t>
      </w:r>
    </w:p>
    <w:p w14:paraId="49DFF0B5" w14:textId="479E8D30" w:rsidR="008F6DEC" w:rsidRDefault="008F6DEC" w:rsidP="008F6DEC">
      <w:pPr>
        <w:pStyle w:val="Tiumccp1"/>
      </w:pPr>
      <w:bookmarkStart w:id="28" w:name="_Toc57584111"/>
      <w:r>
        <w:t>3.2 Hạn chế và phương hướng phát triển</w:t>
      </w:r>
      <w:bookmarkEnd w:id="28"/>
    </w:p>
    <w:p w14:paraId="45FA55A9" w14:textId="285BAABF" w:rsidR="008F6DEC" w:rsidRDefault="008F6DEC" w:rsidP="008F6DEC">
      <w:pPr>
        <w:pStyle w:val="Nidungvnbn"/>
      </w:pPr>
      <w:r>
        <w:t xml:space="preserve">Chương </w:t>
      </w:r>
      <w:r w:rsidR="001F78A1">
        <w:t>trình còn có nhiều hạn chế, đầu tiên phải kể đến là việc chương trình sẽ bị dừng khi người dùng tắt cửa sổ hiện lên thứ 2. Khi đó người sẽ nếu muốn tiếp tục sử dụng sẽ phải khởi động lại chương trình.</w:t>
      </w:r>
      <w:r w:rsidR="00D22A25">
        <w:t xml:space="preserve"> Ngoài ra do hạn chế việc không được sử dụng build-in function của OpenCV nên việc thực thi đầy đủ các chức năng dựa trên yêu cầu đề bài tập lớn gặp nhiều khó khăn, do đó chương trình còn hạn chế nhiều chức năng chưa thể thực hiện được. </w:t>
      </w:r>
    </w:p>
    <w:p w14:paraId="5FB21ADB" w14:textId="49997395" w:rsidR="00D22A25" w:rsidRDefault="00D22A25" w:rsidP="008F6DEC">
      <w:pPr>
        <w:pStyle w:val="Nidungvnbn"/>
      </w:pPr>
      <w:r>
        <w:t>Chương trình sẽ tiếp tục xây dựng để cải thiện các hạn chế trên và phát tr</w:t>
      </w:r>
      <w:r w:rsidR="00051071">
        <w:t>iển hơn các chức năng xử lý ảnh, hướng đến một chương trình xử lý ảnh hoàn thiện hơn, đầy đủ chức năng và giao diện đẹp, xử lý nhanh gọn. Ngoài ra, định hướng của chương trình là cho phép người dùng có thể chọn ảnh input từ máy của họ và chọn các chức năng xử lý ảnh trực tiếp trên ảnh input đó.</w:t>
      </w:r>
    </w:p>
    <w:p w14:paraId="26A134CC" w14:textId="634039F1" w:rsidR="00B454F4" w:rsidRDefault="00B454F4" w:rsidP="009C6B43">
      <w:pPr>
        <w:tabs>
          <w:tab w:val="center" w:pos="6379"/>
        </w:tabs>
        <w:spacing w:after="200" w:line="276" w:lineRule="auto"/>
        <w:rPr>
          <w:sz w:val="26"/>
          <w:szCs w:val="26"/>
        </w:rPr>
      </w:pPr>
    </w:p>
    <w:p w14:paraId="31FBC4AB" w14:textId="77777777" w:rsidR="00E75140" w:rsidRDefault="00E75140" w:rsidP="009C6B43">
      <w:pPr>
        <w:tabs>
          <w:tab w:val="center" w:pos="6379"/>
        </w:tabs>
        <w:spacing w:after="200" w:line="276" w:lineRule="auto"/>
        <w:rPr>
          <w:b/>
          <w:sz w:val="32"/>
          <w:szCs w:val="32"/>
        </w:rPr>
      </w:pPr>
    </w:p>
    <w:p w14:paraId="2531DA2F" w14:textId="77777777" w:rsidR="00E96F43" w:rsidRDefault="00E96F43" w:rsidP="009C6B43">
      <w:pPr>
        <w:tabs>
          <w:tab w:val="center" w:pos="6379"/>
        </w:tabs>
        <w:spacing w:after="200" w:line="276" w:lineRule="auto"/>
        <w:rPr>
          <w:b/>
          <w:sz w:val="32"/>
          <w:szCs w:val="32"/>
        </w:rPr>
      </w:pPr>
    </w:p>
    <w:p w14:paraId="635827F5" w14:textId="20E6A971" w:rsidR="007E7FF7" w:rsidRPr="007E6AB9" w:rsidRDefault="007E7FF7" w:rsidP="00DB3032">
      <w:pPr>
        <w:tabs>
          <w:tab w:val="center" w:pos="6379"/>
        </w:tabs>
        <w:spacing w:after="200" w:line="276" w:lineRule="auto"/>
        <w:jc w:val="center"/>
        <w:rPr>
          <w:b/>
          <w:sz w:val="32"/>
          <w:szCs w:val="32"/>
        </w:rPr>
      </w:pPr>
      <w:r>
        <w:rPr>
          <w:b/>
          <w:sz w:val="32"/>
          <w:szCs w:val="32"/>
        </w:rPr>
        <w:lastRenderedPageBreak/>
        <w:t>TÀI LIỆU THAM KHẢO</w:t>
      </w:r>
    </w:p>
    <w:p w14:paraId="055F479F" w14:textId="3389FD07" w:rsidR="00D84C13" w:rsidRPr="00D84C13" w:rsidRDefault="00D84C13" w:rsidP="00D84C13">
      <w:pPr>
        <w:pStyle w:val="Nidungvnbn"/>
        <w:ind w:left="600" w:firstLine="0"/>
      </w:pPr>
    </w:p>
    <w:p w14:paraId="2C18EF70" w14:textId="27095EA2" w:rsidR="007E7FF7" w:rsidRPr="00027BCF" w:rsidRDefault="007E7FF7" w:rsidP="00027BCF">
      <w:pPr>
        <w:spacing w:line="360" w:lineRule="auto"/>
        <w:ind w:left="720"/>
        <w:jc w:val="both"/>
        <w:rPr>
          <w:sz w:val="26"/>
          <w:szCs w:val="26"/>
        </w:rPr>
      </w:pPr>
    </w:p>
    <w:p w14:paraId="15FB8FFC" w14:textId="77777777" w:rsidR="00027BCF" w:rsidRDefault="00027BCF" w:rsidP="007E7FF7">
      <w:pPr>
        <w:tabs>
          <w:tab w:val="center" w:pos="6379"/>
        </w:tabs>
        <w:spacing w:after="200" w:line="276" w:lineRule="auto"/>
        <w:jc w:val="center"/>
        <w:rPr>
          <w:b/>
          <w:sz w:val="32"/>
          <w:szCs w:val="32"/>
        </w:rPr>
      </w:pPr>
    </w:p>
    <w:p w14:paraId="24C0A37C" w14:textId="6250443E" w:rsidR="00027BCF" w:rsidRDefault="00027BCF" w:rsidP="007E7FF7">
      <w:pPr>
        <w:tabs>
          <w:tab w:val="center" w:pos="6379"/>
        </w:tabs>
        <w:spacing w:after="200" w:line="276" w:lineRule="auto"/>
        <w:jc w:val="center"/>
        <w:rPr>
          <w:b/>
          <w:sz w:val="32"/>
          <w:szCs w:val="32"/>
        </w:rPr>
      </w:pPr>
    </w:p>
    <w:p w14:paraId="3C56DC2F" w14:textId="35C317C2" w:rsidR="00027BCF" w:rsidRDefault="00027BCF" w:rsidP="007E7FF7">
      <w:pPr>
        <w:tabs>
          <w:tab w:val="center" w:pos="6379"/>
        </w:tabs>
        <w:spacing w:after="200" w:line="276" w:lineRule="auto"/>
        <w:jc w:val="center"/>
        <w:rPr>
          <w:b/>
          <w:sz w:val="32"/>
          <w:szCs w:val="32"/>
        </w:rPr>
      </w:pPr>
    </w:p>
    <w:p w14:paraId="18734572" w14:textId="2174131D" w:rsidR="00027BCF" w:rsidRDefault="00027BCF" w:rsidP="007E7FF7">
      <w:pPr>
        <w:tabs>
          <w:tab w:val="center" w:pos="6379"/>
        </w:tabs>
        <w:spacing w:after="200" w:line="276" w:lineRule="auto"/>
        <w:jc w:val="center"/>
        <w:rPr>
          <w:b/>
          <w:sz w:val="32"/>
          <w:szCs w:val="32"/>
        </w:rPr>
      </w:pPr>
    </w:p>
    <w:p w14:paraId="7D0E1699" w14:textId="3B6202D8" w:rsidR="00027BCF" w:rsidRDefault="00027BCF" w:rsidP="007E7FF7">
      <w:pPr>
        <w:tabs>
          <w:tab w:val="center" w:pos="6379"/>
        </w:tabs>
        <w:spacing w:after="200" w:line="276" w:lineRule="auto"/>
        <w:jc w:val="center"/>
        <w:rPr>
          <w:b/>
          <w:sz w:val="32"/>
          <w:szCs w:val="32"/>
        </w:rPr>
      </w:pPr>
    </w:p>
    <w:p w14:paraId="3A13EF50" w14:textId="47ACD3DA" w:rsidR="00027BCF" w:rsidRDefault="00027BCF" w:rsidP="007E7FF7">
      <w:pPr>
        <w:tabs>
          <w:tab w:val="center" w:pos="6379"/>
        </w:tabs>
        <w:spacing w:after="200" w:line="276" w:lineRule="auto"/>
        <w:jc w:val="center"/>
        <w:rPr>
          <w:b/>
          <w:sz w:val="32"/>
          <w:szCs w:val="32"/>
        </w:rPr>
      </w:pPr>
    </w:p>
    <w:p w14:paraId="4C483866" w14:textId="0D97D13C" w:rsidR="00027BCF" w:rsidRDefault="00027BCF" w:rsidP="007E7FF7">
      <w:pPr>
        <w:tabs>
          <w:tab w:val="center" w:pos="6379"/>
        </w:tabs>
        <w:spacing w:after="200" w:line="276" w:lineRule="auto"/>
        <w:jc w:val="center"/>
        <w:rPr>
          <w:b/>
          <w:sz w:val="32"/>
          <w:szCs w:val="32"/>
        </w:rPr>
      </w:pPr>
    </w:p>
    <w:p w14:paraId="1442B0EF" w14:textId="6D7DF500" w:rsidR="00027BCF" w:rsidRDefault="00027BCF" w:rsidP="007E7FF7">
      <w:pPr>
        <w:tabs>
          <w:tab w:val="center" w:pos="6379"/>
        </w:tabs>
        <w:spacing w:after="200" w:line="276" w:lineRule="auto"/>
        <w:jc w:val="center"/>
        <w:rPr>
          <w:b/>
          <w:sz w:val="32"/>
          <w:szCs w:val="32"/>
        </w:rPr>
      </w:pPr>
    </w:p>
    <w:p w14:paraId="142CE21C" w14:textId="2F12975F" w:rsidR="00027BCF" w:rsidRDefault="00027BCF" w:rsidP="007E7FF7">
      <w:pPr>
        <w:tabs>
          <w:tab w:val="center" w:pos="6379"/>
        </w:tabs>
        <w:spacing w:after="200" w:line="276" w:lineRule="auto"/>
        <w:jc w:val="center"/>
        <w:rPr>
          <w:b/>
          <w:sz w:val="32"/>
          <w:szCs w:val="32"/>
        </w:rPr>
      </w:pPr>
    </w:p>
    <w:p w14:paraId="2ED308F3" w14:textId="30B8BF55" w:rsidR="00BB2B2A" w:rsidRPr="00DB3032" w:rsidRDefault="00BB2B2A" w:rsidP="00DB3032">
      <w:pPr>
        <w:tabs>
          <w:tab w:val="center" w:pos="6379"/>
        </w:tabs>
        <w:spacing w:after="200" w:line="276" w:lineRule="auto"/>
        <w:rPr>
          <w:b/>
          <w:sz w:val="32"/>
          <w:szCs w:val="32"/>
        </w:rPr>
      </w:pPr>
    </w:p>
    <w:sectPr w:rsidR="00BB2B2A" w:rsidRPr="00DB3032"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07964" w14:textId="77777777" w:rsidR="00C74C75" w:rsidRDefault="00C74C75" w:rsidP="00453AB1">
      <w:r>
        <w:separator/>
      </w:r>
    </w:p>
  </w:endnote>
  <w:endnote w:type="continuationSeparator" w:id="0">
    <w:p w14:paraId="59FF0595" w14:textId="77777777" w:rsidR="00C74C75" w:rsidRDefault="00C74C7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76CD9" w14:textId="77777777" w:rsidR="00C74C75" w:rsidRDefault="00C74C75" w:rsidP="00453AB1">
      <w:r>
        <w:separator/>
      </w:r>
    </w:p>
  </w:footnote>
  <w:footnote w:type="continuationSeparator" w:id="0">
    <w:p w14:paraId="6A50D80D" w14:textId="77777777" w:rsidR="00C74C75" w:rsidRDefault="00C74C7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9F36" w14:textId="77777777" w:rsidR="008B2288" w:rsidRDefault="008B2288">
    <w:pPr>
      <w:pStyle w:val="Header"/>
      <w:jc w:val="center"/>
    </w:pPr>
  </w:p>
  <w:p w14:paraId="0607C924" w14:textId="77777777" w:rsidR="008B2288" w:rsidRDefault="008B22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601725"/>
      <w:docPartObj>
        <w:docPartGallery w:val="Page Numbers (Top of Page)"/>
        <w:docPartUnique/>
      </w:docPartObj>
    </w:sdtPr>
    <w:sdtEndPr>
      <w:rPr>
        <w:noProof/>
      </w:rPr>
    </w:sdtEndPr>
    <w:sdtContent>
      <w:p w14:paraId="1250C790" w14:textId="27943C27" w:rsidR="008B2288" w:rsidRDefault="008B2288">
        <w:pPr>
          <w:pStyle w:val="Header"/>
          <w:jc w:val="center"/>
        </w:pPr>
        <w:r>
          <w:fldChar w:fldCharType="begin"/>
        </w:r>
        <w:r>
          <w:instrText xml:space="preserve"> PAGE   \* MERGEFORMAT </w:instrText>
        </w:r>
        <w:r>
          <w:fldChar w:fldCharType="separate"/>
        </w:r>
        <w:r w:rsidR="00F93DE0">
          <w:rPr>
            <w:noProof/>
          </w:rPr>
          <w:t>iv</w:t>
        </w:r>
        <w:r>
          <w:rPr>
            <w:noProof/>
          </w:rPr>
          <w:fldChar w:fldCharType="end"/>
        </w:r>
      </w:p>
    </w:sdtContent>
  </w:sdt>
  <w:p w14:paraId="4004A1ED" w14:textId="77777777" w:rsidR="008B2288" w:rsidRDefault="008B22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4107D63" w14:textId="0547964E" w:rsidR="008B2288" w:rsidRDefault="008B2288">
        <w:pPr>
          <w:pStyle w:val="Header"/>
          <w:jc w:val="center"/>
        </w:pPr>
        <w:r>
          <w:fldChar w:fldCharType="begin"/>
        </w:r>
        <w:r>
          <w:instrText xml:space="preserve"> PAGE   \* MERGEFORMAT </w:instrText>
        </w:r>
        <w:r>
          <w:fldChar w:fldCharType="separate"/>
        </w:r>
        <w:r w:rsidR="00F93DE0">
          <w:rPr>
            <w:noProof/>
          </w:rPr>
          <w:t>13</w:t>
        </w:r>
        <w:r>
          <w:rPr>
            <w:noProof/>
          </w:rPr>
          <w:fldChar w:fldCharType="end"/>
        </w:r>
      </w:p>
    </w:sdtContent>
  </w:sdt>
  <w:p w14:paraId="37A73281" w14:textId="77777777" w:rsidR="008B2288" w:rsidRDefault="008B22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45C4C"/>
    <w:multiLevelType w:val="multilevel"/>
    <w:tmpl w:val="0EE8371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326E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E17AA2"/>
    <w:multiLevelType w:val="hybridMultilevel"/>
    <w:tmpl w:val="51720192"/>
    <w:lvl w:ilvl="0" w:tplc="500E8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F44CA7"/>
    <w:multiLevelType w:val="hybridMultilevel"/>
    <w:tmpl w:val="D586F3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E0855"/>
    <w:multiLevelType w:val="hybridMultilevel"/>
    <w:tmpl w:val="C44062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F6B7889"/>
    <w:multiLevelType w:val="hybridMultilevel"/>
    <w:tmpl w:val="2EA01994"/>
    <w:lvl w:ilvl="0" w:tplc="3B26A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0B565B"/>
    <w:multiLevelType w:val="multilevel"/>
    <w:tmpl w:val="E196ED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230447"/>
    <w:multiLevelType w:val="hybridMultilevel"/>
    <w:tmpl w:val="F8C8D8BC"/>
    <w:lvl w:ilvl="0" w:tplc="1B20E258">
      <w:start w:val="3"/>
      <w:numFmt w:val="bullet"/>
      <w:lvlText w:val="-"/>
      <w:lvlJc w:val="left"/>
      <w:pPr>
        <w:ind w:left="1080" w:hanging="360"/>
      </w:pPr>
      <w:rPr>
        <w:rFonts w:ascii="Times New Roman" w:eastAsia="Times New Roman" w:hAnsi="Times New Roman" w:cs="Times New Roman"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02487"/>
    <w:multiLevelType w:val="hybridMultilevel"/>
    <w:tmpl w:val="2270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255DE"/>
    <w:multiLevelType w:val="hybridMultilevel"/>
    <w:tmpl w:val="DC4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D0510"/>
    <w:multiLevelType w:val="multilevel"/>
    <w:tmpl w:val="E7CAE0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AA1B60"/>
    <w:multiLevelType w:val="hybridMultilevel"/>
    <w:tmpl w:val="D6BECA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97761"/>
    <w:multiLevelType w:val="multilevel"/>
    <w:tmpl w:val="2DDCBDB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1C08A3"/>
    <w:multiLevelType w:val="hybridMultilevel"/>
    <w:tmpl w:val="2BCC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DC064D"/>
    <w:multiLevelType w:val="hybridMultilevel"/>
    <w:tmpl w:val="BB16D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0036425"/>
    <w:multiLevelType w:val="multilevel"/>
    <w:tmpl w:val="31A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0654D"/>
    <w:multiLevelType w:val="hybridMultilevel"/>
    <w:tmpl w:val="C1F0CA52"/>
    <w:lvl w:ilvl="0" w:tplc="E076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A75E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B2C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4"/>
  </w:num>
  <w:num w:numId="3">
    <w:abstractNumId w:val="19"/>
  </w:num>
  <w:num w:numId="4">
    <w:abstractNumId w:val="27"/>
  </w:num>
  <w:num w:numId="5">
    <w:abstractNumId w:val="0"/>
  </w:num>
  <w:num w:numId="6">
    <w:abstractNumId w:val="7"/>
  </w:num>
  <w:num w:numId="7">
    <w:abstractNumId w:val="16"/>
  </w:num>
  <w:num w:numId="8">
    <w:abstractNumId w:val="25"/>
  </w:num>
  <w:num w:numId="9">
    <w:abstractNumId w:val="2"/>
  </w:num>
  <w:num w:numId="10">
    <w:abstractNumId w:val="12"/>
  </w:num>
  <w:num w:numId="11">
    <w:abstractNumId w:val="26"/>
  </w:num>
  <w:num w:numId="12">
    <w:abstractNumId w:val="17"/>
  </w:num>
  <w:num w:numId="13">
    <w:abstractNumId w:val="3"/>
  </w:num>
  <w:num w:numId="14">
    <w:abstractNumId w:val="24"/>
  </w:num>
  <w:num w:numId="15">
    <w:abstractNumId w:val="11"/>
  </w:num>
  <w:num w:numId="16">
    <w:abstractNumId w:val="23"/>
  </w:num>
  <w:num w:numId="17">
    <w:abstractNumId w:val="20"/>
  </w:num>
  <w:num w:numId="18">
    <w:abstractNumId w:val="9"/>
  </w:num>
  <w:num w:numId="19">
    <w:abstractNumId w:val="15"/>
  </w:num>
  <w:num w:numId="20">
    <w:abstractNumId w:val="10"/>
  </w:num>
  <w:num w:numId="21">
    <w:abstractNumId w:val="13"/>
  </w:num>
  <w:num w:numId="22">
    <w:abstractNumId w:val="21"/>
  </w:num>
  <w:num w:numId="23">
    <w:abstractNumId w:val="5"/>
  </w:num>
  <w:num w:numId="24">
    <w:abstractNumId w:val="4"/>
  </w:num>
  <w:num w:numId="25">
    <w:abstractNumId w:val="28"/>
  </w:num>
  <w:num w:numId="26">
    <w:abstractNumId w:val="8"/>
  </w:num>
  <w:num w:numId="27">
    <w:abstractNumId w:val="18"/>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DB"/>
    <w:rsid w:val="00000FCE"/>
    <w:rsid w:val="00004E76"/>
    <w:rsid w:val="00005A7F"/>
    <w:rsid w:val="0001621F"/>
    <w:rsid w:val="00024496"/>
    <w:rsid w:val="00027BCF"/>
    <w:rsid w:val="0003604B"/>
    <w:rsid w:val="00041CCD"/>
    <w:rsid w:val="00051071"/>
    <w:rsid w:val="000567DB"/>
    <w:rsid w:val="00073CFE"/>
    <w:rsid w:val="00096B4C"/>
    <w:rsid w:val="000D0134"/>
    <w:rsid w:val="000D1680"/>
    <w:rsid w:val="000D607F"/>
    <w:rsid w:val="000E24A9"/>
    <w:rsid w:val="000E36AF"/>
    <w:rsid w:val="000E6AF0"/>
    <w:rsid w:val="000F2444"/>
    <w:rsid w:val="00105E33"/>
    <w:rsid w:val="00111DE6"/>
    <w:rsid w:val="00122575"/>
    <w:rsid w:val="001246DC"/>
    <w:rsid w:val="0012621B"/>
    <w:rsid w:val="00133746"/>
    <w:rsid w:val="00137133"/>
    <w:rsid w:val="00142758"/>
    <w:rsid w:val="0016370B"/>
    <w:rsid w:val="00190C82"/>
    <w:rsid w:val="001A3191"/>
    <w:rsid w:val="001B2803"/>
    <w:rsid w:val="001C62CC"/>
    <w:rsid w:val="001D5D8C"/>
    <w:rsid w:val="001E3A4B"/>
    <w:rsid w:val="001E6C98"/>
    <w:rsid w:val="001F78A1"/>
    <w:rsid w:val="00204A0A"/>
    <w:rsid w:val="00207DC2"/>
    <w:rsid w:val="00212CC6"/>
    <w:rsid w:val="00220835"/>
    <w:rsid w:val="002254F7"/>
    <w:rsid w:val="00252F26"/>
    <w:rsid w:val="002671B2"/>
    <w:rsid w:val="00291721"/>
    <w:rsid w:val="002922F6"/>
    <w:rsid w:val="002948DB"/>
    <w:rsid w:val="002A0D5C"/>
    <w:rsid w:val="002A1E5E"/>
    <w:rsid w:val="002A63D5"/>
    <w:rsid w:val="002B17C5"/>
    <w:rsid w:val="002B2410"/>
    <w:rsid w:val="002D4629"/>
    <w:rsid w:val="002D6F2B"/>
    <w:rsid w:val="002D796D"/>
    <w:rsid w:val="002E1BA4"/>
    <w:rsid w:val="002F5153"/>
    <w:rsid w:val="002F61C9"/>
    <w:rsid w:val="002F7CEF"/>
    <w:rsid w:val="003218FF"/>
    <w:rsid w:val="00324730"/>
    <w:rsid w:val="00327F11"/>
    <w:rsid w:val="00337883"/>
    <w:rsid w:val="00352DC6"/>
    <w:rsid w:val="00353428"/>
    <w:rsid w:val="00354FD5"/>
    <w:rsid w:val="0035624F"/>
    <w:rsid w:val="0038207C"/>
    <w:rsid w:val="003976E5"/>
    <w:rsid w:val="003B3273"/>
    <w:rsid w:val="003C06EE"/>
    <w:rsid w:val="003C736E"/>
    <w:rsid w:val="003E7659"/>
    <w:rsid w:val="003F3CD2"/>
    <w:rsid w:val="00416F5B"/>
    <w:rsid w:val="00453AB1"/>
    <w:rsid w:val="004602E9"/>
    <w:rsid w:val="00464A7F"/>
    <w:rsid w:val="00466D6D"/>
    <w:rsid w:val="00472FC3"/>
    <w:rsid w:val="00480CD8"/>
    <w:rsid w:val="00482963"/>
    <w:rsid w:val="004966E3"/>
    <w:rsid w:val="004A2A65"/>
    <w:rsid w:val="004A664B"/>
    <w:rsid w:val="004A7C39"/>
    <w:rsid w:val="004B178E"/>
    <w:rsid w:val="004B7494"/>
    <w:rsid w:val="004C5DD9"/>
    <w:rsid w:val="004E3C16"/>
    <w:rsid w:val="004E40EC"/>
    <w:rsid w:val="004E6F0A"/>
    <w:rsid w:val="004F4D25"/>
    <w:rsid w:val="004F55BC"/>
    <w:rsid w:val="004F766C"/>
    <w:rsid w:val="005205EB"/>
    <w:rsid w:val="00520A49"/>
    <w:rsid w:val="00525B31"/>
    <w:rsid w:val="00541CE5"/>
    <w:rsid w:val="005429E6"/>
    <w:rsid w:val="00544002"/>
    <w:rsid w:val="005749AD"/>
    <w:rsid w:val="005859F5"/>
    <w:rsid w:val="00591CF7"/>
    <w:rsid w:val="00593511"/>
    <w:rsid w:val="00594A25"/>
    <w:rsid w:val="005A3916"/>
    <w:rsid w:val="005B1AB4"/>
    <w:rsid w:val="005C5FC9"/>
    <w:rsid w:val="005C609D"/>
    <w:rsid w:val="005D5C20"/>
    <w:rsid w:val="005E48CE"/>
    <w:rsid w:val="005F109D"/>
    <w:rsid w:val="00600ECE"/>
    <w:rsid w:val="00603766"/>
    <w:rsid w:val="006257DE"/>
    <w:rsid w:val="0064189C"/>
    <w:rsid w:val="00650D6A"/>
    <w:rsid w:val="00651330"/>
    <w:rsid w:val="00654391"/>
    <w:rsid w:val="00670DEE"/>
    <w:rsid w:val="006961E3"/>
    <w:rsid w:val="006B0D79"/>
    <w:rsid w:val="006B62BC"/>
    <w:rsid w:val="006C46B8"/>
    <w:rsid w:val="006D6926"/>
    <w:rsid w:val="006F6F76"/>
    <w:rsid w:val="00714960"/>
    <w:rsid w:val="007270BB"/>
    <w:rsid w:val="00737340"/>
    <w:rsid w:val="00737A4F"/>
    <w:rsid w:val="0076012A"/>
    <w:rsid w:val="00771254"/>
    <w:rsid w:val="007913A4"/>
    <w:rsid w:val="00791CFD"/>
    <w:rsid w:val="00791EED"/>
    <w:rsid w:val="00795A3F"/>
    <w:rsid w:val="007B1A23"/>
    <w:rsid w:val="007B2EE3"/>
    <w:rsid w:val="007B535F"/>
    <w:rsid w:val="007B7623"/>
    <w:rsid w:val="007B7FF5"/>
    <w:rsid w:val="007C108E"/>
    <w:rsid w:val="007C1A97"/>
    <w:rsid w:val="007D0905"/>
    <w:rsid w:val="007E6AB9"/>
    <w:rsid w:val="007E7FF7"/>
    <w:rsid w:val="008228D5"/>
    <w:rsid w:val="00826047"/>
    <w:rsid w:val="00826A98"/>
    <w:rsid w:val="00836CFA"/>
    <w:rsid w:val="0084516A"/>
    <w:rsid w:val="00864042"/>
    <w:rsid w:val="00867C2D"/>
    <w:rsid w:val="00873F06"/>
    <w:rsid w:val="008754A0"/>
    <w:rsid w:val="00877B9C"/>
    <w:rsid w:val="00880D36"/>
    <w:rsid w:val="00882AB5"/>
    <w:rsid w:val="0088614D"/>
    <w:rsid w:val="00887C5C"/>
    <w:rsid w:val="008B11B7"/>
    <w:rsid w:val="008B1309"/>
    <w:rsid w:val="008B2288"/>
    <w:rsid w:val="008C5CE0"/>
    <w:rsid w:val="008D3FF5"/>
    <w:rsid w:val="008E6453"/>
    <w:rsid w:val="008F6DEC"/>
    <w:rsid w:val="009101E7"/>
    <w:rsid w:val="009137C4"/>
    <w:rsid w:val="00933BA0"/>
    <w:rsid w:val="009340CA"/>
    <w:rsid w:val="00942B81"/>
    <w:rsid w:val="00950126"/>
    <w:rsid w:val="009516D9"/>
    <w:rsid w:val="00973B6D"/>
    <w:rsid w:val="009A6B13"/>
    <w:rsid w:val="009A755E"/>
    <w:rsid w:val="009C05F7"/>
    <w:rsid w:val="009C1EDD"/>
    <w:rsid w:val="009C6B43"/>
    <w:rsid w:val="009E0D9E"/>
    <w:rsid w:val="00A0150E"/>
    <w:rsid w:val="00A254FD"/>
    <w:rsid w:val="00A317FD"/>
    <w:rsid w:val="00A37DA3"/>
    <w:rsid w:val="00A41AB3"/>
    <w:rsid w:val="00A6055A"/>
    <w:rsid w:val="00A64C06"/>
    <w:rsid w:val="00A7234D"/>
    <w:rsid w:val="00A774EA"/>
    <w:rsid w:val="00A929A2"/>
    <w:rsid w:val="00AA74EE"/>
    <w:rsid w:val="00AD4273"/>
    <w:rsid w:val="00AE34E9"/>
    <w:rsid w:val="00AE6B99"/>
    <w:rsid w:val="00AF6D47"/>
    <w:rsid w:val="00B07F62"/>
    <w:rsid w:val="00B1125D"/>
    <w:rsid w:val="00B118C8"/>
    <w:rsid w:val="00B20723"/>
    <w:rsid w:val="00B21414"/>
    <w:rsid w:val="00B30C46"/>
    <w:rsid w:val="00B3196C"/>
    <w:rsid w:val="00B34490"/>
    <w:rsid w:val="00B40BCE"/>
    <w:rsid w:val="00B454F4"/>
    <w:rsid w:val="00B54591"/>
    <w:rsid w:val="00B57B76"/>
    <w:rsid w:val="00B62922"/>
    <w:rsid w:val="00B8489D"/>
    <w:rsid w:val="00B9147B"/>
    <w:rsid w:val="00B922D8"/>
    <w:rsid w:val="00BB1763"/>
    <w:rsid w:val="00BB2B2A"/>
    <w:rsid w:val="00BD725F"/>
    <w:rsid w:val="00BE2362"/>
    <w:rsid w:val="00BF4D84"/>
    <w:rsid w:val="00C03BFC"/>
    <w:rsid w:val="00C131C8"/>
    <w:rsid w:val="00C165D0"/>
    <w:rsid w:val="00C24092"/>
    <w:rsid w:val="00C2732D"/>
    <w:rsid w:val="00C42E0A"/>
    <w:rsid w:val="00C56904"/>
    <w:rsid w:val="00C70A1B"/>
    <w:rsid w:val="00C74C75"/>
    <w:rsid w:val="00C75086"/>
    <w:rsid w:val="00C8438E"/>
    <w:rsid w:val="00C9606C"/>
    <w:rsid w:val="00CA1C39"/>
    <w:rsid w:val="00CD13EC"/>
    <w:rsid w:val="00CE3458"/>
    <w:rsid w:val="00CE5555"/>
    <w:rsid w:val="00CE7441"/>
    <w:rsid w:val="00CF124E"/>
    <w:rsid w:val="00CF475C"/>
    <w:rsid w:val="00D22A25"/>
    <w:rsid w:val="00D34D21"/>
    <w:rsid w:val="00D44B98"/>
    <w:rsid w:val="00D46926"/>
    <w:rsid w:val="00D504F3"/>
    <w:rsid w:val="00D54B06"/>
    <w:rsid w:val="00D660EE"/>
    <w:rsid w:val="00D83E7E"/>
    <w:rsid w:val="00D84C13"/>
    <w:rsid w:val="00D85C37"/>
    <w:rsid w:val="00DB07D6"/>
    <w:rsid w:val="00DB3032"/>
    <w:rsid w:val="00DB7595"/>
    <w:rsid w:val="00DC198B"/>
    <w:rsid w:val="00DC2276"/>
    <w:rsid w:val="00DD19F6"/>
    <w:rsid w:val="00DD5074"/>
    <w:rsid w:val="00DD74FD"/>
    <w:rsid w:val="00DE7DF5"/>
    <w:rsid w:val="00DF762E"/>
    <w:rsid w:val="00E045EB"/>
    <w:rsid w:val="00E22D16"/>
    <w:rsid w:val="00E23A75"/>
    <w:rsid w:val="00E33156"/>
    <w:rsid w:val="00E348B8"/>
    <w:rsid w:val="00E354CC"/>
    <w:rsid w:val="00E6072F"/>
    <w:rsid w:val="00E73E69"/>
    <w:rsid w:val="00E75140"/>
    <w:rsid w:val="00E75C3C"/>
    <w:rsid w:val="00E766EA"/>
    <w:rsid w:val="00E9119C"/>
    <w:rsid w:val="00E93CDF"/>
    <w:rsid w:val="00E95121"/>
    <w:rsid w:val="00E96F43"/>
    <w:rsid w:val="00E976BD"/>
    <w:rsid w:val="00EA12DF"/>
    <w:rsid w:val="00EA1ABD"/>
    <w:rsid w:val="00EA1B3D"/>
    <w:rsid w:val="00EA1D77"/>
    <w:rsid w:val="00EC021E"/>
    <w:rsid w:val="00ED630E"/>
    <w:rsid w:val="00EF46AC"/>
    <w:rsid w:val="00F12BFE"/>
    <w:rsid w:val="00F27364"/>
    <w:rsid w:val="00F31844"/>
    <w:rsid w:val="00F34010"/>
    <w:rsid w:val="00F42E06"/>
    <w:rsid w:val="00F6183C"/>
    <w:rsid w:val="00F663C2"/>
    <w:rsid w:val="00F81579"/>
    <w:rsid w:val="00F93DE0"/>
    <w:rsid w:val="00FA0719"/>
    <w:rsid w:val="00FA13AD"/>
    <w:rsid w:val="00FB1C6C"/>
    <w:rsid w:val="00FB7488"/>
    <w:rsid w:val="00FD0464"/>
    <w:rsid w:val="00FD2BCA"/>
    <w:rsid w:val="00FE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E6C38F6"/>
  <w15:docId w15:val="{206D84AE-7488-456B-97F7-601C98D8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ED630E"/>
    <w:pPr>
      <w:tabs>
        <w:tab w:val="right" w:leader="dot" w:pos="9090"/>
      </w:tabs>
      <w:spacing w:line="360" w:lineRule="auto"/>
    </w:pPr>
    <w:rPr>
      <w:sz w:val="26"/>
    </w:rPr>
  </w:style>
  <w:style w:type="paragraph" w:styleId="TOC2">
    <w:name w:val="toc 2"/>
    <w:basedOn w:val="Normal"/>
    <w:next w:val="Normal"/>
    <w:autoRedefine/>
    <w:uiPriority w:val="39"/>
    <w:unhideWhenUsed/>
    <w:rsid w:val="009101E7"/>
    <w:pPr>
      <w:tabs>
        <w:tab w:val="left" w:pos="1440"/>
        <w:tab w:val="right" w:leader="dot" w:pos="9111"/>
      </w:tabs>
      <w:spacing w:line="360" w:lineRule="auto"/>
      <w:ind w:left="720"/>
    </w:pPr>
    <w:rPr>
      <w:sz w:val="26"/>
    </w:rPr>
  </w:style>
  <w:style w:type="paragraph" w:styleId="TOC3">
    <w:name w:val="toc 3"/>
    <w:basedOn w:val="Normal"/>
    <w:next w:val="Normal"/>
    <w:autoRedefine/>
    <w:uiPriority w:val="39"/>
    <w:unhideWhenUsed/>
    <w:rsid w:val="009101E7"/>
    <w:pPr>
      <w:tabs>
        <w:tab w:val="right" w:leader="dot" w:pos="9111"/>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27BCF"/>
    <w:pPr>
      <w:ind w:left="720"/>
      <w:contextualSpacing/>
    </w:pPr>
  </w:style>
  <w:style w:type="character" w:styleId="PlaceholderText">
    <w:name w:val="Placeholder Text"/>
    <w:basedOn w:val="DefaultParagraphFont"/>
    <w:uiPriority w:val="99"/>
    <w:semiHidden/>
    <w:rsid w:val="00845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016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formation%20Technology\H&#7879;%20&#272;i&#7873;u%20H&#224;nh\B&#224;i%20t&#7853;p%20l&#7899;n\Ti&#7875;u%20lu&#7853;n%20nh&#225;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3D2E-8591-4851-9B84-3FEE4065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Tiểu luận nháp.dotx</Template>
  <TotalTime>2935</TotalTime>
  <Pages>19</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DELL</cp:lastModifiedBy>
  <cp:revision>95</cp:revision>
  <dcterms:created xsi:type="dcterms:W3CDTF">2018-10-18T06:50:00Z</dcterms:created>
  <dcterms:modified xsi:type="dcterms:W3CDTF">2020-11-29T16:14:00Z</dcterms:modified>
</cp:coreProperties>
</file>